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26"/>
      </w:tblGrid>
      <w:tr w:rsidR="00692703" w:rsidRPr="00CF1A49" w14:paraId="304FA22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0A32C1E" w14:textId="503C70A3" w:rsidR="00692703" w:rsidRPr="00045B98" w:rsidRDefault="00D34EF4" w:rsidP="00BF4078">
            <w:pPr>
              <w:pStyle w:val="Title"/>
              <w:jc w:val="right"/>
              <w:rPr>
                <w:color w:val="7030A0"/>
                <w:sz w:val="52"/>
                <w:szCs w:val="52"/>
              </w:rPr>
            </w:pPr>
            <w:r>
              <w:rPr>
                <w:rFonts w:ascii="Univers Condensed" w:hAnsi="Univers Condensed"/>
                <w:caps w:val="0"/>
                <w:color w:val="7030A0"/>
                <w:sz w:val="52"/>
                <w:szCs w:val="52"/>
              </w:rPr>
              <w:t>Abhi</w:t>
            </w:r>
            <w:r w:rsidR="00045B98">
              <w:rPr>
                <w:rFonts w:ascii="Univers Condensed" w:hAnsi="Univers Condensed"/>
                <w:caps w:val="0"/>
                <w:color w:val="7030A0"/>
                <w:sz w:val="52"/>
                <w:szCs w:val="52"/>
              </w:rPr>
              <w:t xml:space="preserve"> </w:t>
            </w:r>
            <w:r w:rsidR="00045B98" w:rsidRPr="00045B98">
              <w:rPr>
                <w:rFonts w:ascii="Univers Condensed" w:hAnsi="Univers Condensed"/>
                <w:caps w:val="0"/>
                <w:color w:val="7030A0"/>
                <w:sz w:val="52"/>
                <w:szCs w:val="52"/>
              </w:rPr>
              <w:t xml:space="preserve">Dasari </w:t>
            </w:r>
          </w:p>
          <w:p w14:paraId="0EE03B1E" w14:textId="5A226524" w:rsidR="00692703" w:rsidRPr="00CF1A49" w:rsidRDefault="00D34EF4" w:rsidP="00BF4078">
            <w:pPr>
              <w:pStyle w:val="ContactInfo"/>
              <w:contextualSpacing w:val="0"/>
              <w:jc w:val="right"/>
            </w:pPr>
            <w:r w:rsidRPr="009D08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F046A6" wp14:editId="4D761C15">
                      <wp:simplePos x="0" y="0"/>
                      <wp:positionH relativeFrom="column">
                        <wp:posOffset>3485515</wp:posOffset>
                      </wp:positionH>
                      <wp:positionV relativeFrom="paragraph">
                        <wp:posOffset>44450</wp:posOffset>
                      </wp:positionV>
                      <wp:extent cx="161925" cy="109220"/>
                      <wp:effectExtent l="0" t="0" r="9525" b="5080"/>
                      <wp:wrapNone/>
                      <wp:docPr id="9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61925" cy="109220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14B08" w14:textId="77777777" w:rsidR="00416E10" w:rsidRDefault="00416E10" w:rsidP="00A3045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046A6" id="Address icon" o:spid="_x0000_s1026" alt="Address icon" style="position:absolute;left:0;text-align:left;margin-left:274.45pt;margin-top:3.5pt;width:12.75pt;height:8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46,2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" adj="-11796480,,540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030a0" stroked="f" strokeweight="0">
                      <v:stroke joinstyle="round"/>
                      <v:formulas/>
                      <v:path arrowok="t" o:connecttype="custom" o:connectlocs="84945,887;91431,4434;99966,9870;109865,16269;120505,23247;131201,30341;141215,37011;150034,42909;156861,47574;160958,50504;156861,51429;147018,51661;140362,51853;140362,98926;139281,104709;135582,107794;128357,109104;122724,109220;116010,109104;109524,108796;105712,106753;104176,101741;103835,94840;103664,87630;103607,80036;103607,73559;103664,69665;103038,65810;99567,62880;93935,61376;86993,60875;79540,60798;71290,61145;64235,62340;59228,64692;57465,68547;57521,93568;57408,103977;54563,107292;48077,108796;31975,109027;25262,107678;21620,104208;21165,88093;21051,52085;17524,52123;10867,52162;4153,52123;228,52123;1479,50851;6202,47420;13427,42292;22417,36008;32658,29030;43354,21821;53823,14766;63496,8405;71518,3123;77776,270" o:connectangles="0,0,0,0,0,0,0,0,0,0,0,0,0,0,0,0,0,0,0,0,0,0,0,0,0,0,0,0,0,0,0,0,0,0,0,0,0,0,0,0,0,0,0,0,0,0,0,0,0,0,0,0,0,0,0,0,0,0,0" textboxrect="0,0,2846,2833"/>
                      <v:textbox>
                        <w:txbxContent>
                          <w:p w14:paraId="4D614B08" w14:textId="77777777" w:rsidR="00416E10" w:rsidRDefault="00416E10" w:rsidP="00A3045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31B0" w:rsidRPr="009D08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DAF755" wp14:editId="3C8772ED">
                      <wp:simplePos x="0" y="0"/>
                      <wp:positionH relativeFrom="column">
                        <wp:posOffset>4667250</wp:posOffset>
                      </wp:positionH>
                      <wp:positionV relativeFrom="paragraph">
                        <wp:posOffset>53975</wp:posOffset>
                      </wp:positionV>
                      <wp:extent cx="109220" cy="109220"/>
                      <wp:effectExtent l="0" t="0" r="5080" b="5080"/>
                      <wp:wrapNone/>
                      <wp:docPr id="10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A48AEA" id="Telephone icon" o:spid="_x0000_s1026" alt="Phone icon" style="position:absolute;margin-left:367.5pt;margin-top:4.25pt;width:8.6pt;height: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030a0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t xml:space="preserve">  Vijayawada</w:t>
            </w:r>
            <w:r w:rsidR="00A3045C">
              <w:t xml:space="preserve">              +91 </w:t>
            </w:r>
            <w:r>
              <w:t>7993028728</w:t>
            </w:r>
          </w:p>
          <w:p w14:paraId="4B489490" w14:textId="7FFC8A95" w:rsidR="00A3045C" w:rsidRDefault="00BF4078" w:rsidP="00BF4078">
            <w:pPr>
              <w:pStyle w:val="ContactInfoEmphasis"/>
              <w:contextualSpacing w:val="0"/>
              <w:jc w:val="right"/>
            </w:pPr>
            <w:r w:rsidRPr="00A3045C">
              <w:rPr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43E54D" wp14:editId="3F282D5C">
                      <wp:simplePos x="0" y="0"/>
                      <wp:positionH relativeFrom="column">
                        <wp:posOffset>4124325</wp:posOffset>
                      </wp:positionH>
                      <wp:positionV relativeFrom="paragraph">
                        <wp:posOffset>45085</wp:posOffset>
                      </wp:positionV>
                      <wp:extent cx="142875" cy="95250"/>
                      <wp:effectExtent l="0" t="0" r="9525" b="0"/>
                      <wp:wrapNone/>
                      <wp:docPr id="1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9525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30FFA" id="Freeform 5" o:spid="_x0000_s1026" alt="Email icon" style="position:absolute;margin-left:324.75pt;margin-top:3.55pt;width:11.2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" path="m108,21r,l60,58,12,21v-1,-1,-1,-2,,-3c13,16,14,16,16,17l60,51,104,17v1,-1,3,-1,4,1c109,19,109,20,108,21r,xm114,r,l6,c3,,,3,,6l,74v,3,3,6,6,6l114,80v3,,6,-3,6,-6l120,6c120,3,117,,114,xe" fillcolor="#7030a0" stroked="f" strokeweight="0">
                      <v:path arrowok="t" o:connecttype="custom" o:connectlocs="128588,25003;128588,25003;71438,69056;14288,25003;14288,21431;19050,20241;71438,60722;123825,20241;128588,21431;128588,25003;128588,25003;135731,0;135731,0;7144,0;0,7144;0,88106;7144,95250;135731,95250;142875,88106;142875,7144;135731,0" o:connectangles="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A3045C">
              <w:t xml:space="preserve">      </w:t>
            </w:r>
            <w:hyperlink r:id="rId7" w:history="1">
              <w:r w:rsidR="00D34EF4" w:rsidRPr="0040453B">
                <w:rPr>
                  <w:rStyle w:val="Hyperlink"/>
                </w:rPr>
                <w:t>761317@cognizant.com</w:t>
              </w:r>
            </w:hyperlink>
            <w:r w:rsidR="00A3045C">
              <w:t xml:space="preserve"> </w:t>
            </w:r>
          </w:p>
          <w:p w14:paraId="3A78332A" w14:textId="77777777" w:rsidR="00692703" w:rsidRPr="00CF1A49" w:rsidRDefault="002331B0" w:rsidP="00BF4078">
            <w:pPr>
              <w:pStyle w:val="ContactInfoEmphasis"/>
              <w:contextualSpacing w:val="0"/>
              <w:jc w:val="right"/>
            </w:pPr>
            <w:r w:rsidRPr="009D08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B21A62" wp14:editId="25AAE065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17780</wp:posOffset>
                      </wp:positionV>
                      <wp:extent cx="123825" cy="142875"/>
                      <wp:effectExtent l="0" t="0" r="9525" b="9525"/>
                      <wp:wrapNone/>
                      <wp:docPr id="11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23825" cy="142875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32789" id="LinkedIn icon" o:spid="_x0000_s1026" alt="LinkedIn icon" style="position:absolute;margin-left:189pt;margin-top:1.4pt;width:9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030a0" stroked="f" strokeweight="0">
                      <v:path arrowok="t" o:connecttype="custom" o:connectlocs="18460,53920;18318,120212;19028,121800;36400,121690;36684,55070;36021,53537;81414,51950;73746,54413;67735,60051;65889,62515;65794,53920;49606,53537;48233,54358;48280,121471;65179,121800;66551,120978;66693,83919;68492,75926;72184,71766;77959,70616;83213,72368;86195,77623;87047,86382;87189,121252;104466,121800;105460,120595;104892,72861;101673,61748;96324,55344;87567,52059;24188,20254;18981,24634;16898,31859;18886,39140;24046,43629;30814,43629;36116,39250;38151,31914;36116,24743;30909,20254;116015,0;119612,1642;123304,7007;123825,132748;121553,139317;116346,142711;6248,142437;1941,139043;0,134226;1420,4653;5254,931" o:connectangles="0,0,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  <w:r w:rsidR="00A3045C">
              <w:t xml:space="preserve">     </w:t>
            </w:r>
            <w:r w:rsidR="00692703" w:rsidRPr="00CF1A49">
              <w:t xml:space="preserve">  </w:t>
            </w:r>
            <w:hyperlink r:id="rId8" w:history="1">
              <w:r w:rsidR="00A3045C" w:rsidRPr="00A3045C">
                <w:rPr>
                  <w:rStyle w:val="Hyperlink"/>
                </w:rPr>
                <w:t>https://www.linkedin.com/in/abhi-dasari-31486411b</w:t>
              </w:r>
            </w:hyperlink>
            <w:r w:rsidR="00692703" w:rsidRPr="00CF1A49">
              <w:t xml:space="preserve"> </w:t>
            </w:r>
          </w:p>
        </w:tc>
      </w:tr>
      <w:tr w:rsidR="009571D8" w:rsidRPr="00CF1A49" w14:paraId="4E0EB6A4" w14:textId="77777777" w:rsidTr="00692703">
        <w:tc>
          <w:tcPr>
            <w:tcW w:w="9360" w:type="dxa"/>
            <w:tcMar>
              <w:top w:w="432" w:type="dxa"/>
            </w:tcMar>
          </w:tcPr>
          <w:p w14:paraId="7A0BBDF3" w14:textId="77777777" w:rsidR="00A3045C" w:rsidRDefault="00A3045C" w:rsidP="00A3045C">
            <w:pPr>
              <w:contextualSpacing w:val="0"/>
              <w:jc w:val="both"/>
              <w:rPr>
                <w:b/>
                <w:caps/>
                <w:color w:val="7030A0"/>
                <w:sz w:val="36"/>
                <w:szCs w:val="36"/>
              </w:rPr>
            </w:pPr>
            <w:r w:rsidRPr="00416E10">
              <w:rPr>
                <w:b/>
                <w:caps/>
                <w:color w:val="7030A0"/>
                <w:sz w:val="36"/>
                <w:szCs w:val="36"/>
              </w:rPr>
              <w:t>Summary:</w:t>
            </w:r>
            <w:r w:rsidR="0019198B" w:rsidRPr="00565B06">
              <w:rPr>
                <w:noProof/>
              </w:rPr>
              <w:t xml:space="preserve"> </w:t>
            </w:r>
          </w:p>
          <w:p w14:paraId="2F831E0C" w14:textId="740B0ACE" w:rsidR="00F74494" w:rsidRDefault="00A3045C" w:rsidP="000D0092">
            <w:pPr>
              <w:contextualSpacing w:val="0"/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A3045C">
              <w:rPr>
                <w:caps/>
                <w:sz w:val="24"/>
                <w:szCs w:val="24"/>
              </w:rPr>
              <w:t xml:space="preserve">A </w:t>
            </w:r>
            <w:r w:rsidRPr="00A3045C">
              <w:rPr>
                <w:sz w:val="24"/>
                <w:szCs w:val="24"/>
              </w:rPr>
              <w:t xml:space="preserve">computer science student </w:t>
            </w:r>
            <w:r w:rsidR="00D34EF4">
              <w:rPr>
                <w:sz w:val="24"/>
                <w:szCs w:val="24"/>
              </w:rPr>
              <w:t>from</w:t>
            </w:r>
            <w:r w:rsidRPr="00A3045C">
              <w:rPr>
                <w:sz w:val="24"/>
                <w:szCs w:val="24"/>
              </w:rPr>
              <w:t xml:space="preserve"> </w:t>
            </w:r>
            <w:r w:rsidR="000D0092">
              <w:rPr>
                <w:sz w:val="24"/>
                <w:szCs w:val="24"/>
              </w:rPr>
              <w:t>K L U</w:t>
            </w:r>
            <w:r w:rsidRPr="00A3045C">
              <w:rPr>
                <w:sz w:val="24"/>
                <w:szCs w:val="24"/>
              </w:rPr>
              <w:t>niversity</w:t>
            </w:r>
            <w:r w:rsidR="001F1A64">
              <w:rPr>
                <w:sz w:val="24"/>
                <w:szCs w:val="24"/>
              </w:rPr>
              <w:t xml:space="preserve">, </w:t>
            </w:r>
            <w:r w:rsidRPr="00A3045C">
              <w:rPr>
                <w:sz w:val="24"/>
                <w:szCs w:val="24"/>
              </w:rPr>
              <w:t>with a</w:t>
            </w:r>
            <w:r w:rsidR="00F91B24">
              <w:rPr>
                <w:sz w:val="24"/>
                <w:szCs w:val="24"/>
              </w:rPr>
              <w:t xml:space="preserve"> </w:t>
            </w:r>
            <w:r w:rsidR="00F74494">
              <w:rPr>
                <w:sz w:val="24"/>
                <w:szCs w:val="24"/>
              </w:rPr>
              <w:t xml:space="preserve">proven </w:t>
            </w:r>
            <w:r w:rsidR="00F91B24" w:rsidRPr="00F91B24">
              <w:t>record</w:t>
            </w:r>
            <w:r w:rsidR="00F91B24">
              <w:t xml:space="preserve"> </w:t>
            </w:r>
            <w:r w:rsidR="00F74494">
              <w:t>of e</w:t>
            </w:r>
            <w:r w:rsidR="00F91B24" w:rsidRPr="00F91B24">
              <w:t xml:space="preserve">xtensive leadership </w:t>
            </w:r>
            <w:r w:rsidR="00F74494" w:rsidRPr="00F91B24">
              <w:t>experience and</w:t>
            </w:r>
            <w:r w:rsidR="00F74494">
              <w:t xml:space="preserve"> </w:t>
            </w:r>
            <w:r w:rsidR="00F91B24" w:rsidRPr="00F91B24">
              <w:t>academic</w:t>
            </w:r>
            <w:r w:rsidR="00F74494">
              <w:t xml:space="preserve"> </w:t>
            </w:r>
            <w:r w:rsidR="00F91B24" w:rsidRPr="00F91B24">
              <w:t>success</w:t>
            </w:r>
            <w:r w:rsidRPr="00A3045C">
              <w:rPr>
                <w:sz w:val="24"/>
                <w:szCs w:val="24"/>
              </w:rPr>
              <w:t>.</w:t>
            </w:r>
            <w:r w:rsidR="00F74494">
              <w:rPr>
                <w:sz w:val="24"/>
                <w:szCs w:val="24"/>
              </w:rPr>
              <w:t xml:space="preserve"> </w:t>
            </w:r>
            <w:r w:rsidR="00F74494">
              <w:rPr>
                <w:rFonts w:ascii="Segoe UI" w:hAnsi="Segoe UI" w:cs="Segoe UI"/>
                <w:shd w:val="clear" w:color="auto" w:fill="FFFFFF"/>
              </w:rPr>
              <w:t>Demonstrated problem solver with skills that include wide range of artificial intelligence and machine learning applications.</w:t>
            </w:r>
          </w:p>
          <w:p w14:paraId="21C841B8" w14:textId="77777777" w:rsidR="00045B98" w:rsidRDefault="00045B98" w:rsidP="000D0092">
            <w:pPr>
              <w:contextualSpacing w:val="0"/>
              <w:jc w:val="both"/>
              <w:rPr>
                <w:rFonts w:ascii="Segoe UI" w:hAnsi="Segoe UI" w:cs="Segoe UI"/>
                <w:shd w:val="clear" w:color="auto" w:fill="FFFFFF"/>
              </w:rPr>
            </w:pPr>
          </w:p>
          <w:p w14:paraId="5424751F" w14:textId="77777777" w:rsidR="001F1A64" w:rsidRDefault="001F1A64" w:rsidP="000D0092">
            <w:pPr>
              <w:contextualSpacing w:val="0"/>
              <w:jc w:val="both"/>
              <w:rPr>
                <w:sz w:val="24"/>
                <w:szCs w:val="24"/>
              </w:rPr>
            </w:pPr>
          </w:p>
          <w:p w14:paraId="15ADFA09" w14:textId="77777777" w:rsidR="000D0092" w:rsidRDefault="000D0092" w:rsidP="000D0092">
            <w:pPr>
              <w:contextualSpacing w:val="0"/>
              <w:jc w:val="both"/>
              <w:rPr>
                <w:b/>
                <w:color w:val="7030A0"/>
                <w:sz w:val="36"/>
                <w:szCs w:val="36"/>
              </w:rPr>
            </w:pPr>
            <w:r w:rsidRPr="000D0092">
              <w:rPr>
                <w:b/>
                <w:color w:val="7030A0"/>
                <w:sz w:val="36"/>
                <w:szCs w:val="36"/>
              </w:rPr>
              <w:t>SKILLS:</w:t>
            </w:r>
            <w:r w:rsidR="0019198B" w:rsidRPr="00565B06">
              <w:rPr>
                <w:noProof/>
              </w:rPr>
              <w:t xml:space="preserve"> </w:t>
            </w:r>
          </w:p>
          <w:p w14:paraId="4E5DE198" w14:textId="77777777" w:rsidR="0019198B" w:rsidRPr="000D0092" w:rsidRDefault="0019198B" w:rsidP="000D0092">
            <w:pPr>
              <w:contextualSpacing w:val="0"/>
              <w:jc w:val="both"/>
              <w:rPr>
                <w:color w:val="7030A0"/>
                <w:sz w:val="24"/>
                <w:szCs w:val="24"/>
              </w:rPr>
            </w:pPr>
          </w:p>
          <w:tbl>
            <w:tblPr>
              <w:tblStyle w:val="TableGridLigh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3"/>
              <w:gridCol w:w="4513"/>
            </w:tblGrid>
            <w:tr w:rsidR="000D0092" w:rsidRPr="00565B06" w14:paraId="0F3A83A0" w14:textId="77777777" w:rsidTr="0032078B">
              <w:tc>
                <w:tcPr>
                  <w:tcW w:w="4320" w:type="dxa"/>
                </w:tcPr>
                <w:p w14:paraId="7DE269D4" w14:textId="77777777" w:rsidR="00D34EF4" w:rsidRDefault="000D0092" w:rsidP="00D34EF4">
                  <w:pPr>
                    <w:pStyle w:val="ListBullet"/>
                    <w:numPr>
                      <w:ilvl w:val="0"/>
                      <w:numId w:val="15"/>
                    </w:numPr>
                    <w:spacing w:after="80" w:line="259" w:lineRule="auto"/>
                    <w:contextualSpacing/>
                  </w:pPr>
                  <w:r>
                    <w:t>Python</w:t>
                  </w:r>
                </w:p>
                <w:p w14:paraId="3CC8B50A" w14:textId="566BBA99" w:rsidR="000D0092" w:rsidRDefault="000D0092" w:rsidP="00D34EF4">
                  <w:pPr>
                    <w:pStyle w:val="ListBullet"/>
                    <w:numPr>
                      <w:ilvl w:val="0"/>
                      <w:numId w:val="15"/>
                    </w:numPr>
                    <w:spacing w:after="80" w:line="259" w:lineRule="auto"/>
                    <w:contextualSpacing/>
                  </w:pPr>
                  <w:r>
                    <w:t>Data Analytics</w:t>
                  </w:r>
                </w:p>
                <w:p w14:paraId="014CB672" w14:textId="11B9AB99" w:rsidR="005805FA" w:rsidRPr="00565B06" w:rsidRDefault="000D0092" w:rsidP="005C0B72">
                  <w:pPr>
                    <w:pStyle w:val="ListBullet"/>
                    <w:numPr>
                      <w:ilvl w:val="0"/>
                      <w:numId w:val="15"/>
                    </w:numPr>
                    <w:spacing w:after="80" w:line="259" w:lineRule="auto"/>
                    <w:contextualSpacing/>
                  </w:pPr>
                  <w:r>
                    <w:t>Machine Learning</w:t>
                  </w:r>
                  <w:r w:rsidR="00045B98">
                    <w:t xml:space="preserve"> </w:t>
                  </w:r>
                </w:p>
              </w:tc>
              <w:tc>
                <w:tcPr>
                  <w:tcW w:w="4320" w:type="dxa"/>
                  <w:tcMar>
                    <w:left w:w="576" w:type="dxa"/>
                  </w:tcMar>
                </w:tcPr>
                <w:p w14:paraId="76FFE517" w14:textId="39D16BAB" w:rsidR="000D0092" w:rsidRPr="00565B06" w:rsidRDefault="000D0092" w:rsidP="00D34EF4">
                  <w:pPr>
                    <w:pStyle w:val="ListBullet"/>
                    <w:numPr>
                      <w:ilvl w:val="0"/>
                      <w:numId w:val="0"/>
                    </w:numPr>
                    <w:spacing w:after="80" w:line="259" w:lineRule="auto"/>
                    <w:contextualSpacing/>
                  </w:pPr>
                </w:p>
                <w:p w14:paraId="460E0545" w14:textId="57A83866" w:rsidR="000D0092" w:rsidRDefault="000D0092" w:rsidP="00D34EF4">
                  <w:pPr>
                    <w:pStyle w:val="ListBullet"/>
                    <w:numPr>
                      <w:ilvl w:val="0"/>
                      <w:numId w:val="0"/>
                    </w:numPr>
                    <w:spacing w:after="80" w:line="259" w:lineRule="auto"/>
                    <w:ind w:left="360" w:hanging="360"/>
                    <w:contextualSpacing/>
                  </w:pPr>
                </w:p>
                <w:p w14:paraId="22ED0D26" w14:textId="7BF4D149" w:rsidR="000D0092" w:rsidRDefault="000D0092" w:rsidP="00D34EF4">
                  <w:pPr>
                    <w:pStyle w:val="ListBullet"/>
                    <w:numPr>
                      <w:ilvl w:val="0"/>
                      <w:numId w:val="0"/>
                    </w:numPr>
                    <w:spacing w:after="80" w:line="259" w:lineRule="auto"/>
                    <w:ind w:left="360" w:hanging="360"/>
                    <w:contextualSpacing/>
                  </w:pPr>
                </w:p>
                <w:p w14:paraId="7B1E1F8D" w14:textId="77777777" w:rsidR="0003326A" w:rsidRDefault="0003326A" w:rsidP="0003326A">
                  <w:pPr>
                    <w:pStyle w:val="ListBullet"/>
                    <w:numPr>
                      <w:ilvl w:val="0"/>
                      <w:numId w:val="0"/>
                    </w:numPr>
                    <w:spacing w:after="80" w:line="259" w:lineRule="auto"/>
                    <w:ind w:left="360"/>
                    <w:contextualSpacing/>
                  </w:pPr>
                </w:p>
                <w:p w14:paraId="4DAD5FA1" w14:textId="77777777" w:rsidR="000D0092" w:rsidRPr="00565B06" w:rsidRDefault="000D0092" w:rsidP="000D0092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</w:tbl>
          <w:p w14:paraId="52D84653" w14:textId="77777777" w:rsidR="000D0092" w:rsidRPr="00A3045C" w:rsidRDefault="000D0092" w:rsidP="00A3045C">
            <w:pPr>
              <w:contextualSpacing w:val="0"/>
              <w:jc w:val="both"/>
            </w:pPr>
          </w:p>
        </w:tc>
      </w:tr>
    </w:tbl>
    <w:p w14:paraId="25819F46" w14:textId="322B0E09" w:rsidR="004E01EB" w:rsidRPr="002331B0" w:rsidRDefault="005C0B72" w:rsidP="004E01EB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565B0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CEA3F43" wp14:editId="15CA715B">
                <wp:simplePos x="0" y="0"/>
                <wp:positionH relativeFrom="column">
                  <wp:posOffset>-537210</wp:posOffset>
                </wp:positionH>
                <wp:positionV relativeFrom="paragraph">
                  <wp:posOffset>267335</wp:posOffset>
                </wp:positionV>
                <wp:extent cx="274320" cy="274320"/>
                <wp:effectExtent l="0" t="0" r="11430" b="11430"/>
                <wp:wrapNone/>
                <wp:docPr id="2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  <a:solidFill>
                          <a:srgbClr val="7030A0"/>
                        </a:solidFill>
                      </wpg:grpSpPr>
                      <wps:wsp>
                        <wps:cNvPr id="2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9226" id="Experience in circle icon" o:spid="_x0000_s1026" alt="Experience icon" style="position:absolute;margin-left:-42.3pt;margin-top:21.05pt;width:21.6pt;height:21.6pt;z-index:251667456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ed="f" strokecolor="white [3212]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565B0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7A539D" wp14:editId="76C4A3EE">
                <wp:simplePos x="0" y="0"/>
                <wp:positionH relativeFrom="column">
                  <wp:posOffset>-508635</wp:posOffset>
                </wp:positionH>
                <wp:positionV relativeFrom="paragraph">
                  <wp:posOffset>-1432560</wp:posOffset>
                </wp:positionV>
                <wp:extent cx="274320" cy="274320"/>
                <wp:effectExtent l="0" t="0" r="11430" b="11430"/>
                <wp:wrapNone/>
                <wp:docPr id="24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  <a:solidFill>
                          <a:srgbClr val="7030A0"/>
                        </a:solidFill>
                      </wpg:grpSpPr>
                      <wps:wsp>
                        <wps:cNvPr id="25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38DF5" id="Skills in circle icon" o:spid="_x0000_s1026" alt="Skills icon" style="position:absolute;margin-left:-40.05pt;margin-top:-112.8pt;width:21.6pt;height:21.6pt;z-index:251671552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" path="m35,l49,2r11,8l67,21r3,14l67,48,60,60,49,67,35,70,21,67,10,60,3,48,,35,3,21,10,10,21,2,35,xe" filled="f" strokecolor="white [3212]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ed="f" strokecolor="white [3212]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ed="f" strokecolor="white [3212]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ed="f" strokecolor="white [3212]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</v:group>
            </w:pict>
          </mc:Fallback>
        </mc:AlternateContent>
      </w:r>
      <w:r w:rsidR="00D34EF4" w:rsidRPr="00565B0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6F3E69" wp14:editId="43269D6F">
                <wp:simplePos x="0" y="0"/>
                <wp:positionH relativeFrom="column">
                  <wp:posOffset>-483235</wp:posOffset>
                </wp:positionH>
                <wp:positionV relativeFrom="paragraph">
                  <wp:posOffset>-2679700</wp:posOffset>
                </wp:positionV>
                <wp:extent cx="274320" cy="314325"/>
                <wp:effectExtent l="0" t="0" r="11430" b="28575"/>
                <wp:wrapNone/>
                <wp:docPr id="13" name="Objective in circle icon" descr="Objectiv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314325"/>
                          <a:chOff x="0" y="0"/>
                          <a:chExt cx="171" cy="171"/>
                        </a:xfrm>
                        <a:solidFill>
                          <a:srgbClr val="7030A0"/>
                        </a:solidFill>
                      </wpg:grpSpPr>
                      <wps:wsp>
                        <wps:cNvPr id="14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FAC71" id="Objective in circle icon" o:spid="_x0000_s1026" alt="Objective icon" style="position:absolute;margin-left:-38.05pt;margin-top:-211pt;width:21.6pt;height:24.75pt;z-index:251665408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">
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" path="m54,l815,r17,3l847,10r11,12l866,37r3,17l866,71r-8,15l847,98r-15,8l815,108r-761,l37,106,22,98,10,86,3,71,,54,3,37,10,22,22,10,37,3,54,xe" filled="f" strokecolor="white [3212]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" path="m54,l815,r17,2l847,10r11,12l866,37r3,17l866,71r-8,15l847,98r-15,7l815,108r-761,l37,105,22,98,10,86,3,71,,54,3,37,10,22,22,10,37,2,54,xe" filled="f" strokecolor="white [3212]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" path="m54,l815,r17,3l847,11r11,12l866,37r3,18l866,72r-8,15l847,98r-15,8l815,109r-761,l37,106,22,98,10,87,3,72,,55,3,37,10,23,22,11,37,3,54,xe" filled="f" strokecolor="white [3212]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</v:group>
            </w:pict>
          </mc:Fallback>
        </mc:AlternateContent>
      </w:r>
      <w:sdt>
        <w:sdtPr>
          <w:rPr>
            <w:rFonts w:asciiTheme="minorHAnsi" w:hAnsiTheme="minorHAnsi" w:cstheme="minorHAnsi"/>
            <w:sz w:val="36"/>
            <w:szCs w:val="36"/>
          </w:rPr>
          <w:alias w:val="Experience:"/>
          <w:tag w:val="Experience:"/>
          <w:id w:val="-1983300934"/>
          <w:placeholder>
            <w:docPart w:val="A29DC2CD29D14F948FB79D9B2D964D5F"/>
          </w:placeholder>
          <w:temporary/>
          <w:showingPlcHdr/>
          <w15:appearance w15:val="hidden"/>
        </w:sdtPr>
        <w:sdtEndPr/>
        <w:sdtContent>
          <w:r w:rsidR="004E01EB" w:rsidRPr="00416E10">
            <w:rPr>
              <w:rFonts w:asciiTheme="minorHAnsi" w:hAnsiTheme="minorHAnsi" w:cstheme="minorHAnsi"/>
              <w:color w:val="7030A0"/>
              <w:sz w:val="36"/>
              <w:szCs w:val="36"/>
            </w:rPr>
            <w:t>Experience</w:t>
          </w:r>
        </w:sdtContent>
      </w:sdt>
      <w:r w:rsidR="00A3045C" w:rsidRPr="00416E10">
        <w:rPr>
          <w:rFonts w:asciiTheme="minorHAnsi" w:hAnsiTheme="minorHAnsi" w:cstheme="minorHAnsi"/>
          <w:sz w:val="36"/>
          <w:szCs w:val="36"/>
        </w:rPr>
        <w:t>:</w:t>
      </w:r>
      <w:r w:rsidR="00A3045C">
        <w:t xml:space="preserve"> </w:t>
      </w:r>
    </w:p>
    <w:p w14:paraId="1DD09293" w14:textId="77777777" w:rsidR="00956AD8" w:rsidRDefault="00956AD8" w:rsidP="00246858">
      <w:pPr>
        <w:pStyle w:val="Heading2"/>
        <w:rPr>
          <w:rFonts w:cstheme="minorHAnsi"/>
          <w:b w:val="0"/>
          <w:caps w:val="0"/>
          <w:color w:val="595959" w:themeColor="text1" w:themeTint="A6"/>
          <w:sz w:val="22"/>
          <w:szCs w:val="22"/>
          <w:shd w:val="clear" w:color="auto" w:fill="FFFFFF"/>
        </w:rPr>
      </w:pPr>
    </w:p>
    <w:p w14:paraId="6593DE94" w14:textId="4D87CC5B" w:rsidR="00246858" w:rsidRDefault="00D7524E" w:rsidP="00246858">
      <w:pPr>
        <w:pStyle w:val="Heading2"/>
      </w:pPr>
      <w:r>
        <w:rPr>
          <w:color w:val="7030A0"/>
        </w:rPr>
        <w:t>INTERN</w:t>
      </w:r>
      <w:r w:rsidR="0003326A" w:rsidRPr="00565B06">
        <w:t xml:space="preserve">| </w:t>
      </w:r>
      <w:r>
        <w:rPr>
          <w:rStyle w:val="Emphasis"/>
        </w:rPr>
        <w:t>Cognizant</w:t>
      </w:r>
      <w:r w:rsidR="0003326A">
        <w:rPr>
          <w:rStyle w:val="Emphasis"/>
        </w:rPr>
        <w:t xml:space="preserve">.          </w:t>
      </w:r>
      <w:r>
        <w:rPr>
          <w:rStyle w:val="Emphasis"/>
        </w:rPr>
        <w:t xml:space="preserve">                                                      </w:t>
      </w:r>
      <w:r w:rsidR="0003326A">
        <w:rPr>
          <w:rStyle w:val="Emphasis"/>
        </w:rPr>
        <w:t xml:space="preserve"> </w:t>
      </w:r>
      <w:r w:rsidR="0003326A" w:rsidRPr="0003326A">
        <w:rPr>
          <w:b w:val="0"/>
          <w:color w:val="000000" w:themeColor="text1"/>
          <w:sz w:val="22"/>
          <w:szCs w:val="22"/>
        </w:rPr>
        <w:t>Jan 201</w:t>
      </w:r>
      <w:r>
        <w:rPr>
          <w:b w:val="0"/>
          <w:color w:val="000000" w:themeColor="text1"/>
          <w:sz w:val="22"/>
          <w:szCs w:val="22"/>
        </w:rPr>
        <w:t>9</w:t>
      </w:r>
      <w:r w:rsidR="0003326A" w:rsidRPr="0003326A">
        <w:rPr>
          <w:b w:val="0"/>
          <w:color w:val="000000" w:themeColor="text1"/>
          <w:sz w:val="22"/>
          <w:szCs w:val="22"/>
        </w:rPr>
        <w:t xml:space="preserve"> – Present</w:t>
      </w:r>
    </w:p>
    <w:p w14:paraId="74CEB10C" w14:textId="7BC9CB4D" w:rsidR="00246858" w:rsidRDefault="00725271" w:rsidP="00246858">
      <w:pPr>
        <w:pStyle w:val="Heading2"/>
        <w:jc w:val="both"/>
        <w:rPr>
          <w:rFonts w:cstheme="minorHAnsi"/>
          <w:b w:val="0"/>
          <w:caps w:val="0"/>
          <w:color w:val="404040" w:themeColor="text1" w:themeTint="BF"/>
          <w:sz w:val="22"/>
          <w:szCs w:val="22"/>
        </w:rPr>
      </w:pPr>
      <w:r>
        <w:rPr>
          <w:rFonts w:cstheme="minorHAnsi"/>
          <w:b w:val="0"/>
          <w:caps w:val="0"/>
          <w:color w:val="404040" w:themeColor="text1" w:themeTint="BF"/>
          <w:sz w:val="22"/>
          <w:szCs w:val="22"/>
        </w:rPr>
        <w:t>Working on a project for international financial</w:t>
      </w:r>
      <w:r w:rsidR="00700416">
        <w:rPr>
          <w:rFonts w:cstheme="minorHAnsi"/>
          <w:b w:val="0"/>
          <w:caps w:val="0"/>
          <w:color w:val="404040" w:themeColor="text1" w:themeTint="BF"/>
          <w:sz w:val="22"/>
          <w:szCs w:val="22"/>
        </w:rPr>
        <w:t xml:space="preserve"> insurance company, developed tools that automate the </w:t>
      </w:r>
      <w:r w:rsidR="007B562A">
        <w:rPr>
          <w:rFonts w:cstheme="minorHAnsi"/>
          <w:b w:val="0"/>
          <w:caps w:val="0"/>
          <w:color w:val="404040" w:themeColor="text1" w:themeTint="BF"/>
          <w:sz w:val="22"/>
          <w:szCs w:val="22"/>
        </w:rPr>
        <w:t xml:space="preserve">code </w:t>
      </w:r>
      <w:r w:rsidR="00D34EF4">
        <w:rPr>
          <w:rFonts w:cstheme="minorHAnsi"/>
          <w:b w:val="0"/>
          <w:caps w:val="0"/>
          <w:color w:val="404040" w:themeColor="text1" w:themeTint="BF"/>
          <w:sz w:val="22"/>
          <w:szCs w:val="22"/>
        </w:rPr>
        <w:t>upgradation using</w:t>
      </w:r>
      <w:r w:rsidR="007B562A">
        <w:rPr>
          <w:rFonts w:cstheme="minorHAnsi"/>
          <w:b w:val="0"/>
          <w:caps w:val="0"/>
          <w:color w:val="404040" w:themeColor="text1" w:themeTint="BF"/>
          <w:sz w:val="22"/>
          <w:szCs w:val="22"/>
        </w:rPr>
        <w:t xml:space="preserve"> the java</w:t>
      </w:r>
      <w:r w:rsidR="00D7524E">
        <w:rPr>
          <w:rFonts w:cstheme="minorHAnsi"/>
          <w:b w:val="0"/>
          <w:caps w:val="0"/>
          <w:color w:val="404040" w:themeColor="text1" w:themeTint="BF"/>
          <w:sz w:val="22"/>
          <w:szCs w:val="22"/>
        </w:rPr>
        <w:t xml:space="preserve"> </w:t>
      </w:r>
    </w:p>
    <w:p w14:paraId="28BD295A" w14:textId="77777777" w:rsidR="005805FA" w:rsidRDefault="005805FA" w:rsidP="00246858">
      <w:pPr>
        <w:pStyle w:val="Heading2"/>
        <w:jc w:val="both"/>
        <w:rPr>
          <w:rFonts w:cstheme="minorHAnsi"/>
          <w:b w:val="0"/>
          <w:caps w:val="0"/>
          <w:color w:val="404040" w:themeColor="text1" w:themeTint="BF"/>
          <w:sz w:val="22"/>
          <w:szCs w:val="22"/>
        </w:rPr>
      </w:pPr>
    </w:p>
    <w:p w14:paraId="0092518C" w14:textId="0A474361" w:rsidR="003D6C70" w:rsidRPr="00246858" w:rsidRDefault="005805FA" w:rsidP="00246858">
      <w:pPr>
        <w:pStyle w:val="Heading2"/>
        <w:jc w:val="both"/>
        <w:rPr>
          <w:rFonts w:cstheme="minorHAnsi"/>
          <w:b w:val="0"/>
          <w:caps w:val="0"/>
          <w:color w:val="404040" w:themeColor="text1" w:themeTint="BF"/>
          <w:sz w:val="22"/>
          <w:szCs w:val="22"/>
        </w:rPr>
      </w:pPr>
      <w:r>
        <w:rPr>
          <w:color w:val="7030A0"/>
        </w:rPr>
        <w:t xml:space="preserve">Dean </w:t>
      </w:r>
      <w:r w:rsidR="00A3045C" w:rsidRPr="00565B06">
        <w:t xml:space="preserve">| </w:t>
      </w:r>
      <w:r>
        <w:rPr>
          <w:rStyle w:val="Emphasis"/>
        </w:rPr>
        <w:t>School OF Ai</w:t>
      </w:r>
      <w:r w:rsidR="003D6C70">
        <w:rPr>
          <w:rStyle w:val="Emphasis"/>
        </w:rPr>
        <w:t xml:space="preserve">        </w:t>
      </w:r>
      <w:r w:rsidR="003A257C">
        <w:rPr>
          <w:rStyle w:val="Emphasis"/>
        </w:rPr>
        <w:t xml:space="preserve">          </w:t>
      </w:r>
      <w:r>
        <w:rPr>
          <w:rStyle w:val="Emphasis"/>
        </w:rPr>
        <w:t xml:space="preserve">                                         </w:t>
      </w:r>
      <w:r>
        <w:rPr>
          <w:rFonts w:cstheme="minorHAnsi"/>
          <w:b w:val="0"/>
          <w:color w:val="000000" w:themeColor="text1"/>
          <w:sz w:val="22"/>
          <w:szCs w:val="22"/>
        </w:rPr>
        <w:t>August</w:t>
      </w:r>
      <w:r w:rsidR="003D6C70" w:rsidRPr="0003326A">
        <w:rPr>
          <w:rFonts w:cstheme="minorHAnsi"/>
          <w:b w:val="0"/>
          <w:color w:val="000000" w:themeColor="text1"/>
          <w:sz w:val="22"/>
          <w:szCs w:val="22"/>
        </w:rPr>
        <w:t xml:space="preserve"> 201</w:t>
      </w:r>
      <w:r>
        <w:rPr>
          <w:rFonts w:cstheme="minorHAnsi"/>
          <w:b w:val="0"/>
          <w:color w:val="000000" w:themeColor="text1"/>
          <w:sz w:val="22"/>
          <w:szCs w:val="22"/>
        </w:rPr>
        <w:t>8</w:t>
      </w:r>
      <w:r w:rsidR="003D6C70" w:rsidRPr="0003326A">
        <w:rPr>
          <w:rFonts w:cstheme="minorHAnsi"/>
          <w:b w:val="0"/>
          <w:color w:val="000000" w:themeColor="text1"/>
          <w:sz w:val="22"/>
          <w:szCs w:val="22"/>
        </w:rPr>
        <w:t xml:space="preserve"> – Presen</w:t>
      </w:r>
      <w:r w:rsidR="0003326A" w:rsidRPr="0003326A">
        <w:rPr>
          <w:rFonts w:cstheme="minorHAnsi"/>
          <w:b w:val="0"/>
          <w:color w:val="000000" w:themeColor="text1"/>
          <w:sz w:val="22"/>
          <w:szCs w:val="22"/>
        </w:rPr>
        <w:t>T</w:t>
      </w:r>
    </w:p>
    <w:p w14:paraId="5EB01A37" w14:textId="72B39FE7" w:rsidR="00956AD8" w:rsidRDefault="005805FA" w:rsidP="00D34EF4">
      <w:pPr>
        <w:pStyle w:val="Heading2"/>
        <w:jc w:val="both"/>
        <w:rPr>
          <w:rFonts w:cstheme="minorHAnsi"/>
          <w:b w:val="0"/>
          <w:caps w:val="0"/>
          <w:color w:val="595959" w:themeColor="text1" w:themeTint="A6"/>
          <w:sz w:val="22"/>
          <w:szCs w:val="22"/>
          <w:shd w:val="clear" w:color="auto" w:fill="FFFFFF"/>
        </w:rPr>
      </w:pPr>
      <w:r>
        <w:rPr>
          <w:rFonts w:cstheme="minorHAnsi"/>
          <w:b w:val="0"/>
          <w:caps w:val="0"/>
          <w:color w:val="595959" w:themeColor="text1" w:themeTint="A6"/>
          <w:sz w:val="22"/>
          <w:szCs w:val="22"/>
          <w:shd w:val="clear" w:color="auto" w:fill="FFFFFF"/>
        </w:rPr>
        <w:t xml:space="preserve">Deans are local head of the school of AI, a global community that’s working on democratizing Artificial Intelligence and </w:t>
      </w:r>
      <w:r w:rsidR="00D34EF4">
        <w:rPr>
          <w:rFonts w:cstheme="minorHAnsi"/>
          <w:b w:val="0"/>
          <w:caps w:val="0"/>
          <w:color w:val="595959" w:themeColor="text1" w:themeTint="A6"/>
          <w:sz w:val="22"/>
          <w:szCs w:val="22"/>
          <w:shd w:val="clear" w:color="auto" w:fill="FFFFFF"/>
        </w:rPr>
        <w:t xml:space="preserve">machine learning </w:t>
      </w:r>
      <w:r>
        <w:rPr>
          <w:rFonts w:cstheme="minorHAnsi"/>
          <w:b w:val="0"/>
          <w:caps w:val="0"/>
          <w:color w:val="595959" w:themeColor="text1" w:themeTint="A6"/>
          <w:sz w:val="22"/>
          <w:szCs w:val="22"/>
          <w:shd w:val="clear" w:color="auto" w:fill="FFFFFF"/>
        </w:rPr>
        <w:t>helping the society to harness the power of it.</w:t>
      </w:r>
    </w:p>
    <w:p w14:paraId="2159D32A" w14:textId="77777777" w:rsidR="005805FA" w:rsidRPr="0003326A" w:rsidRDefault="005805FA" w:rsidP="00246858">
      <w:pPr>
        <w:pStyle w:val="Heading2"/>
        <w:rPr>
          <w:rFonts w:cstheme="minorHAnsi"/>
          <w:b w:val="0"/>
          <w:color w:val="595959" w:themeColor="text1" w:themeTint="A6"/>
          <w:sz w:val="22"/>
          <w:szCs w:val="22"/>
        </w:rPr>
      </w:pPr>
    </w:p>
    <w:p w14:paraId="24EA92B3" w14:textId="62998C4A" w:rsidR="00A3045C" w:rsidRDefault="00A3045C" w:rsidP="00246858">
      <w:pPr>
        <w:pStyle w:val="Heading2"/>
        <w:rPr>
          <w:b w:val="0"/>
          <w:color w:val="404040" w:themeColor="text1" w:themeTint="BF"/>
          <w:sz w:val="22"/>
          <w:szCs w:val="22"/>
        </w:rPr>
      </w:pPr>
      <w:r w:rsidRPr="003D6C70">
        <w:rPr>
          <w:color w:val="7030A0"/>
        </w:rPr>
        <w:t>Intern</w:t>
      </w:r>
      <w:r w:rsidRPr="00565B06">
        <w:t xml:space="preserve"> | </w:t>
      </w:r>
      <w:r>
        <w:rPr>
          <w:rStyle w:val="Emphasis"/>
        </w:rPr>
        <w:t>HPES</w:t>
      </w:r>
      <w:r w:rsidR="003D6C70">
        <w:rPr>
          <w:rStyle w:val="Emphasis"/>
        </w:rPr>
        <w:t xml:space="preserve">                                                            </w:t>
      </w:r>
      <w:r w:rsidR="003A257C">
        <w:rPr>
          <w:rStyle w:val="Emphasis"/>
        </w:rPr>
        <w:t xml:space="preserve">       </w:t>
      </w:r>
      <w:r w:rsidR="00246858">
        <w:rPr>
          <w:rStyle w:val="Emphasis"/>
        </w:rPr>
        <w:t xml:space="preserve"> </w:t>
      </w:r>
      <w:r w:rsidR="005805FA">
        <w:rPr>
          <w:rStyle w:val="Emphasis"/>
        </w:rPr>
        <w:t xml:space="preserve">     </w:t>
      </w:r>
      <w:r w:rsidR="003D6C70">
        <w:rPr>
          <w:rStyle w:val="Emphasis"/>
        </w:rPr>
        <w:t xml:space="preserve"> </w:t>
      </w:r>
      <w:r w:rsidR="003D6C70" w:rsidRPr="00956AD8">
        <w:rPr>
          <w:b w:val="0"/>
          <w:color w:val="404040" w:themeColor="text1" w:themeTint="BF"/>
          <w:sz w:val="22"/>
          <w:szCs w:val="22"/>
        </w:rPr>
        <w:t xml:space="preserve">may 2017 </w:t>
      </w:r>
      <w:r w:rsidR="005805FA" w:rsidRPr="00956AD8">
        <w:rPr>
          <w:b w:val="0"/>
          <w:color w:val="404040" w:themeColor="text1" w:themeTint="BF"/>
          <w:sz w:val="22"/>
          <w:szCs w:val="22"/>
        </w:rPr>
        <w:t>– JUNE</w:t>
      </w:r>
      <w:r w:rsidR="003D6C70" w:rsidRPr="00956AD8">
        <w:rPr>
          <w:b w:val="0"/>
          <w:color w:val="404040" w:themeColor="text1" w:themeTint="BF"/>
          <w:sz w:val="22"/>
          <w:szCs w:val="22"/>
        </w:rPr>
        <w:t xml:space="preserve"> 2017</w:t>
      </w:r>
    </w:p>
    <w:p w14:paraId="034A2354" w14:textId="56B5F12E" w:rsidR="005805FA" w:rsidRPr="00D34EF4" w:rsidRDefault="00956AD8" w:rsidP="005805FA">
      <w:pPr>
        <w:pStyle w:val="Heading2"/>
        <w:jc w:val="both"/>
        <w:rPr>
          <w:b w:val="0"/>
          <w:caps w:val="0"/>
          <w:color w:val="404040" w:themeColor="text1" w:themeTint="BF"/>
          <w:sz w:val="22"/>
          <w:szCs w:val="22"/>
        </w:rPr>
      </w:pPr>
      <w:r w:rsidRPr="00956AD8">
        <w:rPr>
          <w:b w:val="0"/>
          <w:caps w:val="0"/>
          <w:color w:val="404040" w:themeColor="text1" w:themeTint="BF"/>
          <w:sz w:val="22"/>
          <w:szCs w:val="22"/>
        </w:rPr>
        <w:t xml:space="preserve">Worked as an intern </w:t>
      </w:r>
      <w:r>
        <w:rPr>
          <w:b w:val="0"/>
          <w:caps w:val="0"/>
          <w:color w:val="404040" w:themeColor="text1" w:themeTint="BF"/>
          <w:sz w:val="22"/>
          <w:szCs w:val="22"/>
        </w:rPr>
        <w:t xml:space="preserve">at HPES, </w:t>
      </w:r>
      <w:r w:rsidRPr="00956AD8">
        <w:rPr>
          <w:b w:val="0"/>
          <w:caps w:val="0"/>
          <w:color w:val="404040" w:themeColor="text1" w:themeTint="BF"/>
          <w:sz w:val="22"/>
          <w:szCs w:val="22"/>
        </w:rPr>
        <w:t>while applying my knowledge in networking in designing a corporate network</w:t>
      </w:r>
    </w:p>
    <w:p w14:paraId="0CD1B2E3" w14:textId="2EEED4C7" w:rsidR="005805FA" w:rsidRPr="005805FA" w:rsidRDefault="005C0B72" w:rsidP="005805FA">
      <w:pPr>
        <w:pStyle w:val="Heading2"/>
        <w:jc w:val="both"/>
        <w:rPr>
          <w:b w:val="0"/>
          <w:color w:val="404040" w:themeColor="text1" w:themeTint="BF"/>
          <w:sz w:val="22"/>
          <w:szCs w:val="22"/>
        </w:rPr>
      </w:pPr>
      <w:r w:rsidRPr="00565B0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4023A4" wp14:editId="3E3A7094">
                <wp:simplePos x="0" y="0"/>
                <wp:positionH relativeFrom="column">
                  <wp:posOffset>-572602</wp:posOffset>
                </wp:positionH>
                <wp:positionV relativeFrom="paragraph">
                  <wp:posOffset>203835</wp:posOffset>
                </wp:positionV>
                <wp:extent cx="274320" cy="274320"/>
                <wp:effectExtent l="0" t="0" r="11430" b="11430"/>
                <wp:wrapNone/>
                <wp:docPr id="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  <a:solidFill>
                          <a:srgbClr val="7030A0"/>
                        </a:solidFill>
                      </wpg:grpSpPr>
                      <wps:wsp>
                        <wps:cNvPr id="6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4348B" id="Education in circle icon" o:spid="_x0000_s1026" alt="Education icon" style="position:absolute;margin-left:-45.1pt;margin-top:16.05pt;width:21.6pt;height:21.6pt;z-index:251669504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ed="f" strokecolor="white [3212]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1DB6EE9B" w14:textId="1A7B4B97" w:rsidR="00DA59AA" w:rsidRDefault="00AF6CF7" w:rsidP="000D0092">
      <w:pPr>
        <w:pStyle w:val="Heading3"/>
        <w:rPr>
          <w:noProof/>
        </w:rPr>
      </w:pPr>
      <w:sdt>
        <w:sdtPr>
          <w:rPr>
            <w:rFonts w:cstheme="minorHAnsi"/>
            <w:color w:val="7030A0"/>
            <w:sz w:val="36"/>
            <w:szCs w:val="36"/>
          </w:rPr>
          <w:alias w:val="Education:"/>
          <w:tag w:val="Education:"/>
          <w:id w:val="-1908763273"/>
          <w:placeholder>
            <w:docPart w:val="A3043176F8A64D74A581B12E247248F3"/>
          </w:placeholder>
          <w:temporary/>
          <w:showingPlcHdr/>
          <w15:appearance w15:val="hidden"/>
        </w:sdtPr>
        <w:sdtEndPr/>
        <w:sdtContent>
          <w:r w:rsidR="00DA59AA" w:rsidRPr="00416E10">
            <w:rPr>
              <w:rFonts w:cstheme="minorHAnsi"/>
              <w:color w:val="7030A0"/>
              <w:sz w:val="36"/>
              <w:szCs w:val="36"/>
            </w:rPr>
            <w:t>Education</w:t>
          </w:r>
        </w:sdtContent>
      </w:sdt>
      <w:r w:rsidR="00416E10" w:rsidRPr="00416E10">
        <w:rPr>
          <w:rFonts w:cstheme="minorHAnsi"/>
          <w:color w:val="7030A0"/>
          <w:sz w:val="36"/>
          <w:szCs w:val="36"/>
        </w:rPr>
        <w:t>:</w:t>
      </w:r>
      <w:r w:rsidR="0019198B" w:rsidRPr="0019198B">
        <w:rPr>
          <w:noProof/>
        </w:rPr>
        <w:t xml:space="preserve"> </w:t>
      </w:r>
    </w:p>
    <w:p w14:paraId="070FAC83" w14:textId="7F59CA18" w:rsidR="000B52AA" w:rsidRDefault="000B52AA" w:rsidP="000D0092">
      <w:pPr>
        <w:pStyle w:val="Heading3"/>
        <w:rPr>
          <w:noProof/>
        </w:rPr>
      </w:pPr>
    </w:p>
    <w:p w14:paraId="32AAF6E0" w14:textId="746097BB" w:rsidR="000B52AA" w:rsidRDefault="000B52AA" w:rsidP="000D0092">
      <w:pPr>
        <w:pStyle w:val="Heading3"/>
        <w:rPr>
          <w:noProof/>
          <w:szCs w:val="22"/>
        </w:rPr>
      </w:pPr>
      <w:r w:rsidRPr="000B52AA">
        <w:rPr>
          <w:noProof/>
          <w:color w:val="7030A0"/>
          <w:sz w:val="26"/>
          <w:szCs w:val="26"/>
        </w:rPr>
        <w:t>Pg Certification In Blockchain</w:t>
      </w:r>
      <w:r>
        <w:rPr>
          <w:noProof/>
          <w:color w:val="7030A0"/>
          <w:sz w:val="26"/>
          <w:szCs w:val="26"/>
        </w:rPr>
        <w:t xml:space="preserve"> | </w:t>
      </w:r>
      <w:r w:rsidRPr="000B52AA">
        <w:rPr>
          <w:noProof/>
          <w:sz w:val="26"/>
          <w:szCs w:val="26"/>
        </w:rPr>
        <w:t>IIIT Banglore</w:t>
      </w:r>
      <w:r>
        <w:rPr>
          <w:noProof/>
          <w:color w:val="7030A0"/>
          <w:sz w:val="26"/>
          <w:szCs w:val="26"/>
        </w:rPr>
        <w:tab/>
      </w:r>
      <w:r>
        <w:rPr>
          <w:noProof/>
          <w:color w:val="7030A0"/>
          <w:sz w:val="26"/>
          <w:szCs w:val="26"/>
        </w:rPr>
        <w:tab/>
      </w:r>
      <w:r>
        <w:rPr>
          <w:noProof/>
          <w:color w:val="7030A0"/>
          <w:sz w:val="26"/>
          <w:szCs w:val="26"/>
        </w:rPr>
        <w:tab/>
      </w:r>
      <w:r w:rsidRPr="000B52AA">
        <w:rPr>
          <w:noProof/>
          <w:szCs w:val="22"/>
        </w:rPr>
        <w:t>2019-Present</w:t>
      </w:r>
    </w:p>
    <w:p w14:paraId="38A9E09D" w14:textId="0878C261" w:rsidR="000B52AA" w:rsidRPr="000B52AA" w:rsidRDefault="000B52AA" w:rsidP="000B52AA">
      <w:pPr>
        <w:rPr>
          <w:b/>
          <w:bCs/>
          <w:color w:val="7030A0"/>
          <w:sz w:val="26"/>
          <w:szCs w:val="26"/>
        </w:rPr>
      </w:pPr>
      <w:r w:rsidRPr="000B52AA">
        <w:rPr>
          <w:b/>
          <w:bCs/>
          <w:noProof/>
        </w:rPr>
        <w:t>Blockchain Technology ,Fintech</w:t>
      </w:r>
    </w:p>
    <w:p w14:paraId="0DEC74F2" w14:textId="77777777" w:rsidR="0019198B" w:rsidRPr="000D0092" w:rsidRDefault="0019198B" w:rsidP="000D0092">
      <w:pPr>
        <w:pStyle w:val="Heading3"/>
      </w:pPr>
    </w:p>
    <w:p w14:paraId="434F2A13" w14:textId="194B8F3D" w:rsidR="003A257C" w:rsidRPr="00565B06" w:rsidRDefault="00416E10" w:rsidP="003A257C">
      <w:pPr>
        <w:pStyle w:val="Heading3"/>
      </w:pPr>
      <w:r w:rsidRPr="003A257C">
        <w:rPr>
          <w:color w:val="7030A0"/>
          <w:sz w:val="26"/>
          <w:szCs w:val="26"/>
        </w:rPr>
        <w:t>Bachelors</w:t>
      </w:r>
      <w:r w:rsidRPr="00565B06">
        <w:t xml:space="preserve">| </w:t>
      </w:r>
      <w:r>
        <w:rPr>
          <w:rStyle w:val="Emphasis"/>
        </w:rPr>
        <w:t>K L University</w:t>
      </w:r>
      <w:r w:rsidR="003A257C">
        <w:rPr>
          <w:rStyle w:val="Emphasis"/>
        </w:rPr>
        <w:t xml:space="preserve">                                                                      </w:t>
      </w:r>
      <w:r w:rsidR="003A257C">
        <w:t>2015</w:t>
      </w:r>
      <w:r w:rsidR="003A257C" w:rsidRPr="00565B06">
        <w:t xml:space="preserve"> – </w:t>
      </w:r>
      <w:r w:rsidR="003A257C">
        <w:t>2019</w:t>
      </w:r>
    </w:p>
    <w:p w14:paraId="4F0E03A7" w14:textId="169A6E82" w:rsidR="00416E10" w:rsidRPr="00D34EF4" w:rsidRDefault="00416E10" w:rsidP="00416E10">
      <w:pPr>
        <w:rPr>
          <w:b/>
          <w:bCs/>
        </w:rPr>
      </w:pPr>
      <w:r>
        <w:t xml:space="preserve">GPA: 7.9 </w:t>
      </w:r>
      <w:r w:rsidR="00D34EF4">
        <w:tab/>
      </w:r>
      <w:r w:rsidR="00D34EF4" w:rsidRPr="00D34EF4">
        <w:rPr>
          <w:b/>
          <w:bCs/>
        </w:rPr>
        <w:t xml:space="preserve">Computer Science </w:t>
      </w:r>
    </w:p>
    <w:p w14:paraId="2BA51370" w14:textId="77777777" w:rsidR="001F1A64" w:rsidRDefault="001F1A64" w:rsidP="001F1A64">
      <w:pPr>
        <w:pStyle w:val="ListParagraph"/>
        <w:spacing w:after="80"/>
      </w:pPr>
    </w:p>
    <w:p w14:paraId="76E76D47" w14:textId="77777777" w:rsidR="003A257C" w:rsidRPr="00565B06" w:rsidRDefault="00416E10" w:rsidP="003A257C">
      <w:pPr>
        <w:pStyle w:val="Heading3"/>
      </w:pPr>
      <w:r w:rsidRPr="003A257C">
        <w:rPr>
          <w:color w:val="7030A0"/>
          <w:sz w:val="26"/>
          <w:szCs w:val="26"/>
        </w:rPr>
        <w:t xml:space="preserve">Intermediate </w:t>
      </w:r>
      <w:r w:rsidRPr="00565B06">
        <w:t xml:space="preserve">| </w:t>
      </w:r>
      <w:r>
        <w:rPr>
          <w:rStyle w:val="Emphasis"/>
        </w:rPr>
        <w:t>Sri Chaitanya</w:t>
      </w:r>
      <w:r w:rsidR="003A257C">
        <w:rPr>
          <w:rStyle w:val="Emphasis"/>
        </w:rPr>
        <w:t xml:space="preserve">                                                                 </w:t>
      </w:r>
      <w:r w:rsidR="003A257C">
        <w:t>2013</w:t>
      </w:r>
      <w:r w:rsidR="003A257C" w:rsidRPr="00565B06">
        <w:t xml:space="preserve"> – </w:t>
      </w:r>
      <w:r w:rsidR="003A257C">
        <w:t>2015</w:t>
      </w:r>
    </w:p>
    <w:p w14:paraId="27582279" w14:textId="3D155A5B" w:rsidR="00416E10" w:rsidRDefault="00416E10" w:rsidP="00416E10">
      <w:r>
        <w:t>Percentage: 87%</w:t>
      </w:r>
      <w:r w:rsidR="00D34EF4">
        <w:tab/>
      </w:r>
      <w:r w:rsidR="001F1A64">
        <w:t xml:space="preserve"> </w:t>
      </w:r>
      <w:r w:rsidR="00D34EF4" w:rsidRPr="00D34EF4">
        <w:rPr>
          <w:b/>
          <w:bCs/>
        </w:rPr>
        <w:t xml:space="preserve"> Math-Physics-Chemistry</w:t>
      </w:r>
    </w:p>
    <w:p w14:paraId="7B2F4229" w14:textId="77777777" w:rsidR="001F1A64" w:rsidRDefault="001F1A64" w:rsidP="00416E10"/>
    <w:p w14:paraId="5F0A26AA" w14:textId="77777777" w:rsidR="00416E10" w:rsidRPr="00565B06" w:rsidRDefault="00416E10" w:rsidP="00416E10">
      <w:pPr>
        <w:pStyle w:val="Heading2"/>
      </w:pPr>
      <w:r w:rsidRPr="00416E10">
        <w:rPr>
          <w:color w:val="7030A0"/>
        </w:rPr>
        <w:t>SSC</w:t>
      </w:r>
      <w:r>
        <w:t xml:space="preserve"> </w:t>
      </w:r>
      <w:r w:rsidRPr="00565B06">
        <w:t xml:space="preserve">| </w:t>
      </w:r>
      <w:r>
        <w:rPr>
          <w:rStyle w:val="Emphasis"/>
        </w:rPr>
        <w:t>Care Institute of Primary and Secondary Education</w:t>
      </w:r>
      <w:r w:rsidR="003A257C">
        <w:rPr>
          <w:rStyle w:val="Emphasis"/>
        </w:rPr>
        <w:t xml:space="preserve">     </w:t>
      </w:r>
      <w:r w:rsidR="003A257C" w:rsidRPr="003A257C">
        <w:rPr>
          <w:color w:val="595959" w:themeColor="text1" w:themeTint="A6"/>
          <w:sz w:val="22"/>
          <w:szCs w:val="22"/>
        </w:rPr>
        <w:t>2006 – 2013</w:t>
      </w:r>
      <w:r w:rsidR="003A257C" w:rsidRPr="003A257C">
        <w:rPr>
          <w:rStyle w:val="Emphasis"/>
          <w:color w:val="595959" w:themeColor="text1" w:themeTint="A6"/>
          <w:sz w:val="22"/>
          <w:szCs w:val="22"/>
        </w:rPr>
        <w:t xml:space="preserve">   </w:t>
      </w:r>
    </w:p>
    <w:p w14:paraId="237A26B2" w14:textId="63C86AEE" w:rsidR="00416E10" w:rsidRDefault="00416E10" w:rsidP="00416E10">
      <w:r>
        <w:t>GPA: 9.7</w:t>
      </w:r>
    </w:p>
    <w:p w14:paraId="1ABB1CB5" w14:textId="77777777" w:rsidR="005805FA" w:rsidRDefault="005805FA" w:rsidP="00416E10"/>
    <w:p w14:paraId="2F2FB961" w14:textId="74C87D13" w:rsidR="003A257C" w:rsidRDefault="005C0B72" w:rsidP="00A22778">
      <w:pPr>
        <w:pStyle w:val="ListParagraph"/>
      </w:pPr>
      <w:r w:rsidRPr="00565B0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AF41E22" wp14:editId="5571B11F">
                <wp:simplePos x="0" y="0"/>
                <wp:positionH relativeFrom="column">
                  <wp:posOffset>-583398</wp:posOffset>
                </wp:positionH>
                <wp:positionV relativeFrom="paragraph">
                  <wp:posOffset>173990</wp:posOffset>
                </wp:positionV>
                <wp:extent cx="274320" cy="274320"/>
                <wp:effectExtent l="0" t="0" r="11430" b="11430"/>
                <wp:wrapNone/>
                <wp:docPr id="46" name="Activities in circle icon" descr="Activitie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  <a:solidFill>
                          <a:srgbClr val="7030A0"/>
                        </a:solidFill>
                      </wpg:grpSpPr>
                      <wps:wsp>
                        <wps:cNvPr id="47" name="Activities icon circle" descr="Activitie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Activities icon symbol part 1" descr="Activities icon symbol part 1"/>
                        <wps:cNvSpPr>
                          <a:spLocks/>
                        </wps:cNvSpPr>
                        <wps:spPr bwMode="auto">
                          <a:xfrm>
                            <a:off x="56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3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3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7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2 w 261"/>
                              <a:gd name="T47" fmla="*/ 157 h 261"/>
                              <a:gd name="T48" fmla="*/ 0 w 261"/>
                              <a:gd name="T49" fmla="*/ 131 h 261"/>
                              <a:gd name="T50" fmla="*/ 2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7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3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3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7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2" y="157"/>
                                </a:lnTo>
                                <a:lnTo>
                                  <a:pt x="0" y="131"/>
                                </a:lnTo>
                                <a:lnTo>
                                  <a:pt x="2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7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Activities icon symbol part 2" descr="Activities icon symbol part 2"/>
                        <wps:cNvSpPr>
                          <a:spLocks/>
                        </wps:cNvSpPr>
                        <wps:spPr bwMode="auto">
                          <a:xfrm>
                            <a:off x="80" y="80"/>
                            <a:ext cx="14" cy="13"/>
                          </a:xfrm>
                          <a:custGeom>
                            <a:avLst/>
                            <a:gdLst>
                              <a:gd name="T0" fmla="*/ 131 w 262"/>
                              <a:gd name="T1" fmla="*/ 0 h 261"/>
                              <a:gd name="T2" fmla="*/ 157 w 262"/>
                              <a:gd name="T3" fmla="*/ 3 h 261"/>
                              <a:gd name="T4" fmla="*/ 182 w 262"/>
                              <a:gd name="T5" fmla="*/ 10 h 261"/>
                              <a:gd name="T6" fmla="*/ 204 w 262"/>
                              <a:gd name="T7" fmla="*/ 22 h 261"/>
                              <a:gd name="T8" fmla="*/ 223 w 262"/>
                              <a:gd name="T9" fmla="*/ 38 h 261"/>
                              <a:gd name="T10" fmla="*/ 239 w 262"/>
                              <a:gd name="T11" fmla="*/ 58 h 261"/>
                              <a:gd name="T12" fmla="*/ 251 w 262"/>
                              <a:gd name="T13" fmla="*/ 80 h 261"/>
                              <a:gd name="T14" fmla="*/ 259 w 262"/>
                              <a:gd name="T15" fmla="*/ 104 h 261"/>
                              <a:gd name="T16" fmla="*/ 262 w 262"/>
                              <a:gd name="T17" fmla="*/ 131 h 261"/>
                              <a:gd name="T18" fmla="*/ 259 w 262"/>
                              <a:gd name="T19" fmla="*/ 157 h 261"/>
                              <a:gd name="T20" fmla="*/ 251 w 262"/>
                              <a:gd name="T21" fmla="*/ 181 h 261"/>
                              <a:gd name="T22" fmla="*/ 239 w 262"/>
                              <a:gd name="T23" fmla="*/ 204 h 261"/>
                              <a:gd name="T24" fmla="*/ 223 w 262"/>
                              <a:gd name="T25" fmla="*/ 223 h 261"/>
                              <a:gd name="T26" fmla="*/ 204 w 262"/>
                              <a:gd name="T27" fmla="*/ 239 h 261"/>
                              <a:gd name="T28" fmla="*/ 182 w 262"/>
                              <a:gd name="T29" fmla="*/ 251 h 261"/>
                              <a:gd name="T30" fmla="*/ 157 w 262"/>
                              <a:gd name="T31" fmla="*/ 259 h 261"/>
                              <a:gd name="T32" fmla="*/ 131 w 262"/>
                              <a:gd name="T33" fmla="*/ 261 h 261"/>
                              <a:gd name="T34" fmla="*/ 105 w 262"/>
                              <a:gd name="T35" fmla="*/ 259 h 261"/>
                              <a:gd name="T36" fmla="*/ 80 w 262"/>
                              <a:gd name="T37" fmla="*/ 251 h 261"/>
                              <a:gd name="T38" fmla="*/ 58 w 262"/>
                              <a:gd name="T39" fmla="*/ 239 h 261"/>
                              <a:gd name="T40" fmla="*/ 39 w 262"/>
                              <a:gd name="T41" fmla="*/ 223 h 261"/>
                              <a:gd name="T42" fmla="*/ 23 w 262"/>
                              <a:gd name="T43" fmla="*/ 204 h 261"/>
                              <a:gd name="T44" fmla="*/ 11 w 262"/>
                              <a:gd name="T45" fmla="*/ 181 h 261"/>
                              <a:gd name="T46" fmla="*/ 3 w 262"/>
                              <a:gd name="T47" fmla="*/ 157 h 261"/>
                              <a:gd name="T48" fmla="*/ 0 w 262"/>
                              <a:gd name="T49" fmla="*/ 131 h 261"/>
                              <a:gd name="T50" fmla="*/ 3 w 262"/>
                              <a:gd name="T51" fmla="*/ 104 h 261"/>
                              <a:gd name="T52" fmla="*/ 11 w 262"/>
                              <a:gd name="T53" fmla="*/ 80 h 261"/>
                              <a:gd name="T54" fmla="*/ 23 w 262"/>
                              <a:gd name="T55" fmla="*/ 58 h 261"/>
                              <a:gd name="T56" fmla="*/ 39 w 262"/>
                              <a:gd name="T57" fmla="*/ 38 h 261"/>
                              <a:gd name="T58" fmla="*/ 58 w 262"/>
                              <a:gd name="T59" fmla="*/ 22 h 261"/>
                              <a:gd name="T60" fmla="*/ 80 w 262"/>
                              <a:gd name="T61" fmla="*/ 10 h 261"/>
                              <a:gd name="T62" fmla="*/ 105 w 262"/>
                              <a:gd name="T63" fmla="*/ 3 h 261"/>
                              <a:gd name="T64" fmla="*/ 131 w 262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2" h="261">
                                <a:moveTo>
                                  <a:pt x="131" y="0"/>
                                </a:moveTo>
                                <a:lnTo>
                                  <a:pt x="157" y="3"/>
                                </a:lnTo>
                                <a:lnTo>
                                  <a:pt x="182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9" y="104"/>
                                </a:lnTo>
                                <a:lnTo>
                                  <a:pt x="262" y="131"/>
                                </a:lnTo>
                                <a:lnTo>
                                  <a:pt x="259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2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1" y="261"/>
                                </a:lnTo>
                                <a:lnTo>
                                  <a:pt x="105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9" y="223"/>
                                </a:lnTo>
                                <a:lnTo>
                                  <a:pt x="23" y="204"/>
                                </a:lnTo>
                                <a:lnTo>
                                  <a:pt x="11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1" y="80"/>
                                </a:lnTo>
                                <a:lnTo>
                                  <a:pt x="23" y="58"/>
                                </a:lnTo>
                                <a:lnTo>
                                  <a:pt x="39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5" y="3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Activities icon symbol part 3" descr="Activities icon symbol part 3"/>
                        <wps:cNvSpPr>
                          <a:spLocks/>
                        </wps:cNvSpPr>
                        <wps:spPr bwMode="auto">
                          <a:xfrm>
                            <a:off x="105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4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4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8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3 w 261"/>
                              <a:gd name="T47" fmla="*/ 157 h 261"/>
                              <a:gd name="T48" fmla="*/ 0 w 261"/>
                              <a:gd name="T49" fmla="*/ 131 h 261"/>
                              <a:gd name="T50" fmla="*/ 3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8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815F7" id="Activities in circle icon" o:spid="_x0000_s1026" alt="Activities icon" style="position:absolute;margin-left:-45.95pt;margin-top:13.7pt;width:21.6pt;height:21.6pt;z-index:251672576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">
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" path="m130,r27,3l181,10r22,12l223,38r16,20l251,80r7,24l261,131r-3,26l251,181r-12,23l223,223r-20,16l181,251r-24,8l130,261r-26,-2l80,251,57,239,38,223,22,204,10,181,2,157,,131,2,104,10,80,22,58,38,38,57,22,80,10,104,3,130,xe" filled="f" strokecolor="white [3212]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ed="f" strokecolor="white [3212]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ed="f" strokecolor="white [3212]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</v:group>
            </w:pict>
          </mc:Fallback>
        </mc:AlternateContent>
      </w:r>
    </w:p>
    <w:p w14:paraId="54E780B3" w14:textId="6AD7D30D" w:rsidR="000D0092" w:rsidRPr="00AF67E5" w:rsidRDefault="000D0092" w:rsidP="000D0092">
      <w:pPr>
        <w:rPr>
          <w:b/>
          <w:color w:val="7030A0"/>
          <w:sz w:val="36"/>
          <w:szCs w:val="36"/>
        </w:rPr>
      </w:pPr>
      <w:r w:rsidRPr="00AF67E5">
        <w:rPr>
          <w:b/>
          <w:color w:val="7030A0"/>
          <w:sz w:val="36"/>
          <w:szCs w:val="36"/>
        </w:rPr>
        <w:t>PROJECT</w:t>
      </w:r>
      <w:r>
        <w:rPr>
          <w:b/>
          <w:color w:val="7030A0"/>
          <w:sz w:val="36"/>
          <w:szCs w:val="36"/>
        </w:rPr>
        <w:t>S</w:t>
      </w:r>
      <w:r w:rsidRPr="00AF67E5">
        <w:rPr>
          <w:b/>
          <w:color w:val="7030A0"/>
          <w:sz w:val="36"/>
          <w:szCs w:val="36"/>
        </w:rPr>
        <w:t>:</w:t>
      </w:r>
      <w:r w:rsidR="0019198B" w:rsidRPr="0019198B">
        <w:rPr>
          <w:noProof/>
        </w:rPr>
        <w:t xml:space="preserve"> </w:t>
      </w:r>
    </w:p>
    <w:p w14:paraId="50413149" w14:textId="77777777" w:rsidR="000D0092" w:rsidRDefault="000D0092" w:rsidP="000D0092"/>
    <w:p w14:paraId="700CAAB0" w14:textId="77777777" w:rsidR="0019198B" w:rsidRPr="0019198B" w:rsidRDefault="0019198B" w:rsidP="0019198B">
      <w:pPr>
        <w:pStyle w:val="Heading2"/>
        <w:numPr>
          <w:ilvl w:val="0"/>
          <w:numId w:val="19"/>
        </w:numPr>
        <w:rPr>
          <w:rFonts w:cstheme="minorHAnsi"/>
          <w:b w:val="0"/>
          <w:color w:val="505050" w:themeColor="text2" w:themeTint="BF"/>
          <w:sz w:val="22"/>
          <w:szCs w:val="22"/>
        </w:rPr>
      </w:pPr>
      <w:r w:rsidRPr="0019198B">
        <w:rPr>
          <w:rFonts w:cstheme="minorHAnsi"/>
          <w:b w:val="0"/>
          <w:caps w:val="0"/>
          <w:color w:val="505050" w:themeColor="text2" w:themeTint="BF"/>
          <w:sz w:val="22"/>
          <w:szCs w:val="22"/>
        </w:rPr>
        <w:t>Project to leverage the power of ai in health care.</w:t>
      </w:r>
    </w:p>
    <w:p w14:paraId="30FD14BB" w14:textId="77777777" w:rsidR="000D0092" w:rsidRPr="0019198B" w:rsidRDefault="000D0092" w:rsidP="0019198B">
      <w:pPr>
        <w:pStyle w:val="Heading2"/>
        <w:numPr>
          <w:ilvl w:val="0"/>
          <w:numId w:val="19"/>
        </w:numPr>
        <w:rPr>
          <w:rFonts w:cstheme="minorHAnsi"/>
          <w:b w:val="0"/>
          <w:color w:val="505050" w:themeColor="text2" w:themeTint="BF"/>
          <w:sz w:val="22"/>
          <w:szCs w:val="22"/>
        </w:rPr>
      </w:pPr>
      <w:r w:rsidRPr="0019198B">
        <w:rPr>
          <w:rFonts w:cstheme="minorHAnsi"/>
          <w:b w:val="0"/>
          <w:caps w:val="0"/>
          <w:color w:val="505050" w:themeColor="text2" w:themeTint="BF"/>
          <w:sz w:val="22"/>
          <w:szCs w:val="22"/>
        </w:rPr>
        <w:t>Twitter sentimental analysis</w:t>
      </w:r>
      <w:r w:rsidR="0019198B">
        <w:rPr>
          <w:rFonts w:cstheme="minorHAnsi"/>
          <w:b w:val="0"/>
          <w:caps w:val="0"/>
          <w:color w:val="505050" w:themeColor="text2" w:themeTint="BF"/>
          <w:sz w:val="22"/>
          <w:szCs w:val="22"/>
        </w:rPr>
        <w:t>.</w:t>
      </w:r>
    </w:p>
    <w:p w14:paraId="781107E5" w14:textId="77777777" w:rsidR="000D0092" w:rsidRPr="0019198B" w:rsidRDefault="0019198B" w:rsidP="007D64BD">
      <w:pPr>
        <w:pStyle w:val="Heading2"/>
        <w:numPr>
          <w:ilvl w:val="0"/>
          <w:numId w:val="19"/>
        </w:numPr>
        <w:rPr>
          <w:rFonts w:cstheme="minorHAnsi"/>
          <w:b w:val="0"/>
          <w:color w:val="505050" w:themeColor="text2" w:themeTint="BF"/>
          <w:sz w:val="22"/>
          <w:szCs w:val="22"/>
        </w:rPr>
      </w:pPr>
      <w:r w:rsidRPr="0019198B">
        <w:rPr>
          <w:rFonts w:cstheme="minorHAnsi"/>
          <w:b w:val="0"/>
          <w:caps w:val="0"/>
          <w:color w:val="505050" w:themeColor="text2" w:themeTint="BF"/>
          <w:sz w:val="22"/>
          <w:szCs w:val="22"/>
        </w:rPr>
        <w:t>Complex corporate network design with NAT and NAPT</w:t>
      </w:r>
      <w:r>
        <w:rPr>
          <w:rFonts w:cstheme="minorHAnsi"/>
          <w:b w:val="0"/>
          <w:caps w:val="0"/>
          <w:color w:val="505050" w:themeColor="text2" w:themeTint="BF"/>
          <w:sz w:val="22"/>
          <w:szCs w:val="22"/>
        </w:rPr>
        <w:t>.</w:t>
      </w:r>
      <w:r w:rsidRPr="0019198B">
        <w:rPr>
          <w:rFonts w:cstheme="minorHAnsi"/>
          <w:b w:val="0"/>
          <w:caps w:val="0"/>
          <w:color w:val="505050" w:themeColor="text2" w:themeTint="BF"/>
          <w:sz w:val="22"/>
          <w:szCs w:val="22"/>
        </w:rPr>
        <w:t xml:space="preserve"> </w:t>
      </w:r>
    </w:p>
    <w:p w14:paraId="4068E4B6" w14:textId="77777777" w:rsidR="000D0092" w:rsidRPr="0019198B" w:rsidRDefault="000D0092" w:rsidP="007D64BD">
      <w:pPr>
        <w:pStyle w:val="Heading2"/>
        <w:numPr>
          <w:ilvl w:val="0"/>
          <w:numId w:val="19"/>
        </w:numPr>
        <w:rPr>
          <w:rFonts w:cstheme="minorHAnsi"/>
          <w:b w:val="0"/>
          <w:color w:val="505050" w:themeColor="text2" w:themeTint="BF"/>
          <w:sz w:val="22"/>
          <w:szCs w:val="22"/>
        </w:rPr>
      </w:pPr>
      <w:r w:rsidRPr="0019198B">
        <w:rPr>
          <w:rFonts w:cstheme="minorHAnsi"/>
          <w:b w:val="0"/>
          <w:caps w:val="0"/>
          <w:color w:val="505050" w:themeColor="text2" w:themeTint="BF"/>
          <w:sz w:val="22"/>
          <w:szCs w:val="22"/>
        </w:rPr>
        <w:t>Augmented reality for real estate</w:t>
      </w:r>
      <w:r w:rsidR="0019198B" w:rsidRPr="0019198B">
        <w:rPr>
          <w:rFonts w:cstheme="minorHAnsi"/>
          <w:b w:val="0"/>
          <w:caps w:val="0"/>
          <w:color w:val="505050" w:themeColor="text2" w:themeTint="BF"/>
          <w:sz w:val="22"/>
          <w:szCs w:val="22"/>
        </w:rPr>
        <w:t xml:space="preserve"> to bring the designs and plans to reality</w:t>
      </w:r>
      <w:r w:rsidR="0019198B">
        <w:rPr>
          <w:rFonts w:cstheme="minorHAnsi"/>
          <w:b w:val="0"/>
          <w:caps w:val="0"/>
          <w:color w:val="505050" w:themeColor="text2" w:themeTint="BF"/>
          <w:sz w:val="22"/>
          <w:szCs w:val="22"/>
        </w:rPr>
        <w:t>.</w:t>
      </w:r>
    </w:p>
    <w:p w14:paraId="131AF229" w14:textId="77777777" w:rsidR="000D0092" w:rsidRPr="0019198B" w:rsidRDefault="000D0092" w:rsidP="007D64BD">
      <w:pPr>
        <w:pStyle w:val="ListParagraph"/>
        <w:numPr>
          <w:ilvl w:val="0"/>
          <w:numId w:val="19"/>
        </w:numPr>
        <w:rPr>
          <w:rFonts w:cstheme="minorHAnsi"/>
          <w:color w:val="505050" w:themeColor="text2" w:themeTint="BF"/>
        </w:rPr>
      </w:pPr>
      <w:r w:rsidRPr="0019198B">
        <w:rPr>
          <w:rFonts w:cstheme="minorHAnsi"/>
          <w:color w:val="505050" w:themeColor="text2" w:themeTint="BF"/>
        </w:rPr>
        <w:t>Facial detection</w:t>
      </w:r>
      <w:r w:rsidR="0019198B" w:rsidRPr="0019198B">
        <w:rPr>
          <w:rFonts w:cstheme="minorHAnsi"/>
          <w:color w:val="505050" w:themeColor="text2" w:themeTint="BF"/>
        </w:rPr>
        <w:t xml:space="preserve"> by using the convolutional neural networks</w:t>
      </w:r>
      <w:r w:rsidR="0019198B">
        <w:rPr>
          <w:rFonts w:cstheme="minorHAnsi"/>
          <w:color w:val="505050" w:themeColor="text2" w:themeTint="BF"/>
        </w:rPr>
        <w:t>.</w:t>
      </w:r>
    </w:p>
    <w:p w14:paraId="0BC8D2C8" w14:textId="77777777" w:rsidR="00956AD8" w:rsidRDefault="000D0092" w:rsidP="0062312F">
      <w:pPr>
        <w:pStyle w:val="ListParagraph"/>
        <w:numPr>
          <w:ilvl w:val="0"/>
          <w:numId w:val="19"/>
        </w:numPr>
        <w:rPr>
          <w:rFonts w:cstheme="minorHAnsi"/>
          <w:color w:val="505050" w:themeColor="text2" w:themeTint="BF"/>
        </w:rPr>
      </w:pPr>
      <w:r w:rsidRPr="0019198B">
        <w:rPr>
          <w:rFonts w:cstheme="minorHAnsi"/>
          <w:color w:val="505050" w:themeColor="text2" w:themeTint="BF"/>
        </w:rPr>
        <w:t>Smart home</w:t>
      </w:r>
      <w:r w:rsidR="0019198B" w:rsidRPr="0019198B">
        <w:rPr>
          <w:rFonts w:cstheme="minorHAnsi"/>
          <w:color w:val="505050" w:themeColor="text2" w:themeTint="BF"/>
        </w:rPr>
        <w:t xml:space="preserve"> with Internet of things, making home smart, secured and sustainable</w:t>
      </w:r>
    </w:p>
    <w:p w14:paraId="670405A3" w14:textId="77777777" w:rsidR="005805FA" w:rsidRDefault="005805FA" w:rsidP="00956AD8">
      <w:pPr>
        <w:ind w:left="360"/>
        <w:rPr>
          <w:rFonts w:cstheme="minorHAnsi"/>
          <w:color w:val="7030A0"/>
          <w:sz w:val="36"/>
          <w:szCs w:val="36"/>
        </w:rPr>
      </w:pPr>
    </w:p>
    <w:p w14:paraId="324B0BDD" w14:textId="7480A3FA" w:rsidR="00956AD8" w:rsidRDefault="00956AD8" w:rsidP="00956AD8">
      <w:pPr>
        <w:ind w:left="360"/>
        <w:rPr>
          <w:rFonts w:cstheme="minorHAnsi"/>
          <w:color w:val="7030A0"/>
          <w:sz w:val="36"/>
          <w:szCs w:val="36"/>
        </w:rPr>
      </w:pPr>
    </w:p>
    <w:p w14:paraId="18696897" w14:textId="70565C3D" w:rsidR="00896589" w:rsidRDefault="00896589" w:rsidP="00896589">
      <w:pPr>
        <w:pStyle w:val="ListParagraph"/>
      </w:pPr>
      <w:r w:rsidRPr="00565B0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CA127D" wp14:editId="3070CA2B">
                <wp:simplePos x="0" y="0"/>
                <wp:positionH relativeFrom="column">
                  <wp:posOffset>-525780</wp:posOffset>
                </wp:positionH>
                <wp:positionV relativeFrom="paragraph">
                  <wp:posOffset>186690</wp:posOffset>
                </wp:positionV>
                <wp:extent cx="274320" cy="274320"/>
                <wp:effectExtent l="0" t="0" r="11430" b="11430"/>
                <wp:wrapNone/>
                <wp:docPr id="29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  <a:solidFill>
                          <a:srgbClr val="7030A0"/>
                        </a:solidFill>
                      </wpg:grpSpPr>
                      <wps:wsp>
                        <wps:cNvPr id="30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ysClr val="window" lastClr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ysClr val="window" lastClr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45C27" id="Education in circle icon" o:spid="_x0000_s1026" alt="Education icon" style="position:absolute;margin-left:-41.4pt;margin-top:14.7pt;width:21.6pt;height:21.6pt;z-index:251675648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indow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ed="f" strokecolor="window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17EA912E" w14:textId="3E2ED935" w:rsidR="00956AD8" w:rsidRPr="00581E56" w:rsidRDefault="00956AD8" w:rsidP="00581E56">
      <w:pPr>
        <w:rPr>
          <w:b/>
        </w:rPr>
      </w:pPr>
      <w:r w:rsidRPr="00581E56">
        <w:rPr>
          <w:rFonts w:cstheme="minorHAnsi"/>
          <w:b/>
          <w:color w:val="7030A0"/>
          <w:sz w:val="36"/>
          <w:szCs w:val="36"/>
        </w:rPr>
        <w:t>Certifications</w:t>
      </w:r>
    </w:p>
    <w:p w14:paraId="1CD05526" w14:textId="233C3C84" w:rsidR="00956AD8" w:rsidRPr="002331B0" w:rsidRDefault="005C0B72" w:rsidP="005C0B72">
      <w:pPr>
        <w:pStyle w:val="Heading1"/>
        <w:numPr>
          <w:ilvl w:val="0"/>
          <w:numId w:val="27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Machine Learning - Coursera</w:t>
      </w:r>
    </w:p>
    <w:p w14:paraId="7F5F588F" w14:textId="79CEE1BD" w:rsidR="00956AD8" w:rsidRPr="002331B0" w:rsidRDefault="005C0B72" w:rsidP="005C0B72">
      <w:pPr>
        <w:pStyle w:val="Heading1"/>
        <w:numPr>
          <w:ilvl w:val="0"/>
          <w:numId w:val="27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 xml:space="preserve">Microsoft Technical Associate - </w:t>
      </w:r>
      <w:r w:rsidR="00956AD8" w:rsidRPr="002331B0"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 xml:space="preserve">Network Security Fundamentals </w:t>
      </w:r>
    </w:p>
    <w:p w14:paraId="07D56A47" w14:textId="2C06FDE5" w:rsidR="00956AD8" w:rsidRPr="005C0B72" w:rsidRDefault="005C0B72" w:rsidP="005C0B72">
      <w:pPr>
        <w:pStyle w:val="Heading1"/>
        <w:numPr>
          <w:ilvl w:val="0"/>
          <w:numId w:val="27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Data camp Courses:</w:t>
      </w:r>
    </w:p>
    <w:p w14:paraId="234705CC" w14:textId="56EF5639" w:rsidR="005C0B72" w:rsidRPr="005C0B72" w:rsidRDefault="005C0B72" w:rsidP="005C0B72">
      <w:pPr>
        <w:pStyle w:val="Heading1"/>
        <w:numPr>
          <w:ilvl w:val="0"/>
          <w:numId w:val="24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Introduction to python</w:t>
      </w:r>
    </w:p>
    <w:p w14:paraId="36CB9DC0" w14:textId="68329F94" w:rsidR="005C0B72" w:rsidRPr="005C0B72" w:rsidRDefault="005C0B72" w:rsidP="005C0B72">
      <w:pPr>
        <w:pStyle w:val="Heading1"/>
        <w:numPr>
          <w:ilvl w:val="0"/>
          <w:numId w:val="24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Intermediate Python for data science</w:t>
      </w:r>
    </w:p>
    <w:p w14:paraId="7920D58A" w14:textId="5F33882D" w:rsidR="005C0B72" w:rsidRPr="005C0B72" w:rsidRDefault="005C0B72" w:rsidP="005C0B72">
      <w:pPr>
        <w:pStyle w:val="Heading1"/>
        <w:numPr>
          <w:ilvl w:val="0"/>
          <w:numId w:val="24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Python Data Science Toolbox</w:t>
      </w:r>
    </w:p>
    <w:p w14:paraId="56FC0A3A" w14:textId="5B2BDA04" w:rsidR="005C0B72" w:rsidRPr="005C0B72" w:rsidRDefault="005C0B72" w:rsidP="005C0B72">
      <w:pPr>
        <w:pStyle w:val="Heading1"/>
        <w:numPr>
          <w:ilvl w:val="0"/>
          <w:numId w:val="24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Introduction to Seaborn</w:t>
      </w:r>
    </w:p>
    <w:p w14:paraId="3C57ACEF" w14:textId="77592B5E" w:rsidR="005C0B72" w:rsidRPr="005C0B72" w:rsidRDefault="005C0B72" w:rsidP="005C0B72">
      <w:pPr>
        <w:pStyle w:val="Heading1"/>
        <w:numPr>
          <w:ilvl w:val="0"/>
          <w:numId w:val="24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Pandas Foundation</w:t>
      </w:r>
    </w:p>
    <w:p w14:paraId="32E1B521" w14:textId="6ED4E752" w:rsidR="005C0B72" w:rsidRPr="005C0B72" w:rsidRDefault="005C0B72" w:rsidP="005C0B72">
      <w:pPr>
        <w:pStyle w:val="Heading1"/>
        <w:numPr>
          <w:ilvl w:val="0"/>
          <w:numId w:val="24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Manipulating Data with Pandas</w:t>
      </w:r>
    </w:p>
    <w:p w14:paraId="78BB1991" w14:textId="13448020" w:rsidR="005C0B72" w:rsidRPr="005C0B72" w:rsidRDefault="005C0B72" w:rsidP="005C0B72">
      <w:pPr>
        <w:pStyle w:val="Heading1"/>
        <w:numPr>
          <w:ilvl w:val="0"/>
          <w:numId w:val="24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Exploratory Data Analysis</w:t>
      </w:r>
    </w:p>
    <w:p w14:paraId="45F4064B" w14:textId="5AD97190" w:rsidR="005C0B72" w:rsidRPr="005C0B72" w:rsidRDefault="005C0B72" w:rsidP="005C0B72">
      <w:pPr>
        <w:pStyle w:val="Heading1"/>
        <w:numPr>
          <w:ilvl w:val="0"/>
          <w:numId w:val="24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Statistical Thinking in Python</w:t>
      </w:r>
    </w:p>
    <w:p w14:paraId="62E69826" w14:textId="60AF4282" w:rsidR="005C0B72" w:rsidRPr="002331B0" w:rsidRDefault="005C0B72" w:rsidP="005C0B72">
      <w:pPr>
        <w:pStyle w:val="Heading1"/>
        <w:numPr>
          <w:ilvl w:val="0"/>
          <w:numId w:val="24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 xml:space="preserve">Supervised Learning using </w:t>
      </w:r>
      <w:proofErr w:type="spellStart"/>
      <w:r>
        <w:rPr>
          <w:rFonts w:asciiTheme="minorHAnsi" w:hAnsiTheme="minorHAnsi" w:cstheme="minorHAnsi"/>
          <w:b w:val="0"/>
          <w:caps w:val="0"/>
          <w:color w:val="3A3A3A" w:themeColor="background2" w:themeShade="40"/>
          <w:sz w:val="22"/>
          <w:szCs w:val="22"/>
        </w:rPr>
        <w:t>SkLearn</w:t>
      </w:r>
      <w:proofErr w:type="spellEnd"/>
    </w:p>
    <w:p w14:paraId="215AD0E1" w14:textId="6CE26F3A" w:rsidR="00956AD8" w:rsidRPr="002331B0" w:rsidRDefault="00956AD8" w:rsidP="00956AD8">
      <w:pPr>
        <w:pStyle w:val="Heading1"/>
        <w:numPr>
          <w:ilvl w:val="0"/>
          <w:numId w:val="21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</w:p>
    <w:p w14:paraId="340C0C39" w14:textId="6EE74F0A" w:rsidR="002331B0" w:rsidRPr="002331B0" w:rsidRDefault="002331B0" w:rsidP="00956AD8">
      <w:pPr>
        <w:pStyle w:val="Heading1"/>
        <w:numPr>
          <w:ilvl w:val="0"/>
          <w:numId w:val="21"/>
        </w:numPr>
        <w:spacing w:before="240" w:after="40"/>
        <w:rPr>
          <w:rFonts w:asciiTheme="minorHAnsi" w:hAnsiTheme="minorHAnsi" w:cstheme="minorHAnsi"/>
          <w:b w:val="0"/>
          <w:color w:val="3A3A3A" w:themeColor="background2" w:themeShade="40"/>
          <w:sz w:val="22"/>
          <w:szCs w:val="22"/>
        </w:rPr>
      </w:pPr>
      <w:bookmarkStart w:id="0" w:name="_GoBack"/>
      <w:bookmarkEnd w:id="0"/>
    </w:p>
    <w:p w14:paraId="4D3DC14B" w14:textId="77777777" w:rsidR="002331B0" w:rsidRPr="000D0092" w:rsidRDefault="002331B0" w:rsidP="002331B0">
      <w:pPr>
        <w:pStyle w:val="Heading1"/>
        <w:ind w:left="360"/>
        <w:rPr>
          <w:rFonts w:asciiTheme="minorHAnsi" w:hAnsiTheme="minorHAnsi" w:cstheme="minorHAnsi"/>
          <w:b w:val="0"/>
          <w:color w:val="505050" w:themeColor="text2" w:themeTint="BF"/>
          <w:sz w:val="22"/>
          <w:szCs w:val="22"/>
        </w:rPr>
      </w:pPr>
    </w:p>
    <w:p w14:paraId="552D4B3D" w14:textId="77777777" w:rsidR="000D0092" w:rsidRDefault="000D0092" w:rsidP="0062312F">
      <w:pPr>
        <w:pStyle w:val="Heading1"/>
        <w:rPr>
          <w:rFonts w:asciiTheme="minorHAnsi" w:hAnsiTheme="minorHAnsi" w:cstheme="minorHAnsi"/>
          <w:b w:val="0"/>
          <w:color w:val="7030A0"/>
          <w:sz w:val="22"/>
          <w:szCs w:val="22"/>
        </w:rPr>
      </w:pPr>
      <w:r>
        <w:rPr>
          <w:rFonts w:asciiTheme="minorHAnsi" w:hAnsiTheme="minorHAnsi" w:cstheme="minorHAnsi"/>
          <w:b w:val="0"/>
          <w:color w:val="7030A0"/>
          <w:sz w:val="22"/>
          <w:szCs w:val="22"/>
        </w:rPr>
        <w:t xml:space="preserve">   </w:t>
      </w:r>
    </w:p>
    <w:p w14:paraId="45AC39B4" w14:textId="77777777" w:rsidR="000C49E1" w:rsidRDefault="000C49E1" w:rsidP="0062312F">
      <w:pPr>
        <w:pStyle w:val="Heading1"/>
        <w:rPr>
          <w:rFonts w:asciiTheme="minorHAnsi" w:hAnsiTheme="minorHAnsi" w:cstheme="minorHAnsi"/>
          <w:b w:val="0"/>
          <w:color w:val="7030A0"/>
          <w:sz w:val="22"/>
          <w:szCs w:val="22"/>
        </w:rPr>
      </w:pPr>
    </w:p>
    <w:p w14:paraId="7B2E805C" w14:textId="77777777" w:rsidR="000D0092" w:rsidRPr="000D0092" w:rsidRDefault="000D0092" w:rsidP="0062312F">
      <w:pPr>
        <w:pStyle w:val="Heading1"/>
        <w:rPr>
          <w:rFonts w:asciiTheme="minorHAnsi" w:hAnsiTheme="minorHAnsi" w:cstheme="minorHAnsi"/>
          <w:b w:val="0"/>
          <w:color w:val="7030A0"/>
          <w:sz w:val="22"/>
          <w:szCs w:val="22"/>
        </w:rPr>
      </w:pPr>
    </w:p>
    <w:p w14:paraId="7814A3C0" w14:textId="77777777" w:rsidR="00AF67E5" w:rsidRDefault="00AF67E5" w:rsidP="006E1507"/>
    <w:sectPr w:rsidR="00AF67E5" w:rsidSect="002331B0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E0A41" w14:textId="77777777" w:rsidR="00AF6CF7" w:rsidRDefault="00AF6CF7" w:rsidP="0068194B">
      <w:r>
        <w:separator/>
      </w:r>
    </w:p>
    <w:p w14:paraId="6C6C23CC" w14:textId="77777777" w:rsidR="00AF6CF7" w:rsidRDefault="00AF6CF7"/>
    <w:p w14:paraId="0BA62E31" w14:textId="77777777" w:rsidR="00AF6CF7" w:rsidRDefault="00AF6CF7"/>
  </w:endnote>
  <w:endnote w:type="continuationSeparator" w:id="0">
    <w:p w14:paraId="12A55024" w14:textId="77777777" w:rsidR="00AF6CF7" w:rsidRDefault="00AF6CF7" w:rsidP="0068194B">
      <w:r>
        <w:continuationSeparator/>
      </w:r>
    </w:p>
    <w:p w14:paraId="6B002AA7" w14:textId="77777777" w:rsidR="00AF6CF7" w:rsidRDefault="00AF6CF7"/>
    <w:p w14:paraId="00712924" w14:textId="77777777" w:rsidR="00AF6CF7" w:rsidRDefault="00AF6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DCC97" w14:textId="0DC91572" w:rsidR="00416E10" w:rsidRDefault="00416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21A67" w14:textId="77777777" w:rsidR="00AF6CF7" w:rsidRDefault="00AF6CF7" w:rsidP="0068194B">
      <w:r>
        <w:separator/>
      </w:r>
    </w:p>
    <w:p w14:paraId="3C7B933F" w14:textId="77777777" w:rsidR="00AF6CF7" w:rsidRDefault="00AF6CF7"/>
    <w:p w14:paraId="6BCCA9B5" w14:textId="77777777" w:rsidR="00AF6CF7" w:rsidRDefault="00AF6CF7"/>
  </w:footnote>
  <w:footnote w:type="continuationSeparator" w:id="0">
    <w:p w14:paraId="3D1A27B0" w14:textId="77777777" w:rsidR="00AF6CF7" w:rsidRDefault="00AF6CF7" w:rsidP="0068194B">
      <w:r>
        <w:continuationSeparator/>
      </w:r>
    </w:p>
    <w:p w14:paraId="2F715E69" w14:textId="77777777" w:rsidR="00AF6CF7" w:rsidRDefault="00AF6CF7"/>
    <w:p w14:paraId="2B3FA2F6" w14:textId="77777777" w:rsidR="00AF6CF7" w:rsidRDefault="00AF6C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FB7FF" w14:textId="77777777" w:rsidR="00416E10" w:rsidRPr="004E01EB" w:rsidRDefault="00416E10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9B5AB4" wp14:editId="70F3A0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3EF16F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45CA6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4F53F4"/>
    <w:multiLevelType w:val="hybridMultilevel"/>
    <w:tmpl w:val="06FE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8E7D3B"/>
    <w:multiLevelType w:val="hybridMultilevel"/>
    <w:tmpl w:val="0450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15496"/>
    <w:multiLevelType w:val="hybridMultilevel"/>
    <w:tmpl w:val="8788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37557"/>
    <w:multiLevelType w:val="hybridMultilevel"/>
    <w:tmpl w:val="92A08C6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442D4D"/>
    <w:multiLevelType w:val="hybridMultilevel"/>
    <w:tmpl w:val="F454F06A"/>
    <w:lvl w:ilvl="0" w:tplc="B290E3C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3B4F7C6A"/>
    <w:multiLevelType w:val="hybridMultilevel"/>
    <w:tmpl w:val="60B80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2073C"/>
    <w:multiLevelType w:val="hybridMultilevel"/>
    <w:tmpl w:val="9822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254A4B"/>
    <w:multiLevelType w:val="hybridMultilevel"/>
    <w:tmpl w:val="E34A0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A47BC"/>
    <w:multiLevelType w:val="hybridMultilevel"/>
    <w:tmpl w:val="3CA6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F1C38"/>
    <w:multiLevelType w:val="hybridMultilevel"/>
    <w:tmpl w:val="6FD0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802C7"/>
    <w:multiLevelType w:val="hybridMultilevel"/>
    <w:tmpl w:val="90BE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F0C1F"/>
    <w:multiLevelType w:val="hybridMultilevel"/>
    <w:tmpl w:val="6C1A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22B32"/>
    <w:multiLevelType w:val="hybridMultilevel"/>
    <w:tmpl w:val="8F70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4"/>
  </w:num>
  <w:num w:numId="15">
    <w:abstractNumId w:val="15"/>
  </w:num>
  <w:num w:numId="16">
    <w:abstractNumId w:val="22"/>
  </w:num>
  <w:num w:numId="17">
    <w:abstractNumId w:val="10"/>
  </w:num>
  <w:num w:numId="18">
    <w:abstractNumId w:val="19"/>
  </w:num>
  <w:num w:numId="19">
    <w:abstractNumId w:val="12"/>
  </w:num>
  <w:num w:numId="20">
    <w:abstractNumId w:val="11"/>
  </w:num>
  <w:num w:numId="21">
    <w:abstractNumId w:val="25"/>
  </w:num>
  <w:num w:numId="22">
    <w:abstractNumId w:val="26"/>
  </w:num>
  <w:num w:numId="23">
    <w:abstractNumId w:val="17"/>
  </w:num>
  <w:num w:numId="24">
    <w:abstractNumId w:val="13"/>
  </w:num>
  <w:num w:numId="25">
    <w:abstractNumId w:val="21"/>
  </w:num>
  <w:num w:numId="26">
    <w:abstractNumId w:val="1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5C"/>
    <w:rsid w:val="000001EF"/>
    <w:rsid w:val="00007322"/>
    <w:rsid w:val="00007728"/>
    <w:rsid w:val="00024584"/>
    <w:rsid w:val="00024730"/>
    <w:rsid w:val="0003326A"/>
    <w:rsid w:val="00045B98"/>
    <w:rsid w:val="00055E95"/>
    <w:rsid w:val="0007021F"/>
    <w:rsid w:val="000B2BA5"/>
    <w:rsid w:val="000B52AA"/>
    <w:rsid w:val="000C49E1"/>
    <w:rsid w:val="000D0092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198B"/>
    <w:rsid w:val="00192008"/>
    <w:rsid w:val="001C0E68"/>
    <w:rsid w:val="001C4B6F"/>
    <w:rsid w:val="001D0BF1"/>
    <w:rsid w:val="001E3120"/>
    <w:rsid w:val="001E7E0C"/>
    <w:rsid w:val="001F0BB0"/>
    <w:rsid w:val="001F1A64"/>
    <w:rsid w:val="001F4E6D"/>
    <w:rsid w:val="001F6140"/>
    <w:rsid w:val="00203573"/>
    <w:rsid w:val="0020597D"/>
    <w:rsid w:val="00213B4C"/>
    <w:rsid w:val="002253B0"/>
    <w:rsid w:val="002331B0"/>
    <w:rsid w:val="00236D54"/>
    <w:rsid w:val="00241D8C"/>
    <w:rsid w:val="00241FDB"/>
    <w:rsid w:val="00246858"/>
    <w:rsid w:val="0024720C"/>
    <w:rsid w:val="002617AE"/>
    <w:rsid w:val="002638D0"/>
    <w:rsid w:val="002647D3"/>
    <w:rsid w:val="00265025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257C"/>
    <w:rsid w:val="003A30E5"/>
    <w:rsid w:val="003A6ADF"/>
    <w:rsid w:val="003B5928"/>
    <w:rsid w:val="003D380F"/>
    <w:rsid w:val="003D6C70"/>
    <w:rsid w:val="003E160D"/>
    <w:rsid w:val="003F1D5F"/>
    <w:rsid w:val="00405128"/>
    <w:rsid w:val="00406CFF"/>
    <w:rsid w:val="00416B25"/>
    <w:rsid w:val="00416E10"/>
    <w:rsid w:val="00420592"/>
    <w:rsid w:val="004319E0"/>
    <w:rsid w:val="00437E8C"/>
    <w:rsid w:val="00440225"/>
    <w:rsid w:val="004726BC"/>
    <w:rsid w:val="00474105"/>
    <w:rsid w:val="00476124"/>
    <w:rsid w:val="00480E6E"/>
    <w:rsid w:val="00486277"/>
    <w:rsid w:val="00494CF6"/>
    <w:rsid w:val="00495F8D"/>
    <w:rsid w:val="004A1FAE"/>
    <w:rsid w:val="004A32FF"/>
    <w:rsid w:val="004A655C"/>
    <w:rsid w:val="004B06EB"/>
    <w:rsid w:val="004B6AD0"/>
    <w:rsid w:val="004C2D5D"/>
    <w:rsid w:val="004C33E1"/>
    <w:rsid w:val="004C5244"/>
    <w:rsid w:val="004E01EB"/>
    <w:rsid w:val="004E2794"/>
    <w:rsid w:val="00510392"/>
    <w:rsid w:val="00513E2A"/>
    <w:rsid w:val="00555E56"/>
    <w:rsid w:val="00566A35"/>
    <w:rsid w:val="0056701E"/>
    <w:rsid w:val="005740D7"/>
    <w:rsid w:val="005805FA"/>
    <w:rsid w:val="00581E56"/>
    <w:rsid w:val="005A0F26"/>
    <w:rsid w:val="005A1B10"/>
    <w:rsid w:val="005A6850"/>
    <w:rsid w:val="005B1B1B"/>
    <w:rsid w:val="005C0B72"/>
    <w:rsid w:val="005C5932"/>
    <w:rsid w:val="005D36E1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479E"/>
    <w:rsid w:val="006B5D48"/>
    <w:rsid w:val="006B7D7B"/>
    <w:rsid w:val="006C0D11"/>
    <w:rsid w:val="006C1A5E"/>
    <w:rsid w:val="006E1507"/>
    <w:rsid w:val="00700416"/>
    <w:rsid w:val="00712D8B"/>
    <w:rsid w:val="00725271"/>
    <w:rsid w:val="007273B7"/>
    <w:rsid w:val="00733E0A"/>
    <w:rsid w:val="0074403D"/>
    <w:rsid w:val="00746D44"/>
    <w:rsid w:val="007538DC"/>
    <w:rsid w:val="00757803"/>
    <w:rsid w:val="0079206B"/>
    <w:rsid w:val="00796076"/>
    <w:rsid w:val="007B562A"/>
    <w:rsid w:val="007C0566"/>
    <w:rsid w:val="007C606B"/>
    <w:rsid w:val="007D434F"/>
    <w:rsid w:val="007D64BD"/>
    <w:rsid w:val="007E6A61"/>
    <w:rsid w:val="00801140"/>
    <w:rsid w:val="00803404"/>
    <w:rsid w:val="00834955"/>
    <w:rsid w:val="00843A60"/>
    <w:rsid w:val="00855B59"/>
    <w:rsid w:val="00860461"/>
    <w:rsid w:val="0086487C"/>
    <w:rsid w:val="00870B20"/>
    <w:rsid w:val="008829F8"/>
    <w:rsid w:val="00885897"/>
    <w:rsid w:val="00896589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6763"/>
    <w:rsid w:val="00956AD8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2778"/>
    <w:rsid w:val="00A24162"/>
    <w:rsid w:val="00A25023"/>
    <w:rsid w:val="00A270EA"/>
    <w:rsid w:val="00A3045C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7E5"/>
    <w:rsid w:val="00AF6CF7"/>
    <w:rsid w:val="00B10EBE"/>
    <w:rsid w:val="00B236F1"/>
    <w:rsid w:val="00B4728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078"/>
    <w:rsid w:val="00BF61AC"/>
    <w:rsid w:val="00C47FA6"/>
    <w:rsid w:val="00C57FC6"/>
    <w:rsid w:val="00C66A7D"/>
    <w:rsid w:val="00C779DA"/>
    <w:rsid w:val="00C814F7"/>
    <w:rsid w:val="00C95F55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4EF4"/>
    <w:rsid w:val="00D37CD3"/>
    <w:rsid w:val="00D66A52"/>
    <w:rsid w:val="00D66EFA"/>
    <w:rsid w:val="00D72A2D"/>
    <w:rsid w:val="00D7524E"/>
    <w:rsid w:val="00D9521A"/>
    <w:rsid w:val="00DA3914"/>
    <w:rsid w:val="00DA59AA"/>
    <w:rsid w:val="00DB6915"/>
    <w:rsid w:val="00DB7E1E"/>
    <w:rsid w:val="00DC0537"/>
    <w:rsid w:val="00DC1B78"/>
    <w:rsid w:val="00DC2A2F"/>
    <w:rsid w:val="00DC600B"/>
    <w:rsid w:val="00DE0FAA"/>
    <w:rsid w:val="00DE136D"/>
    <w:rsid w:val="00DE6534"/>
    <w:rsid w:val="00DF4D6C"/>
    <w:rsid w:val="00E01923"/>
    <w:rsid w:val="00E07CE2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4494"/>
    <w:rsid w:val="00F81960"/>
    <w:rsid w:val="00F8769D"/>
    <w:rsid w:val="00F91B24"/>
    <w:rsid w:val="00F9350C"/>
    <w:rsid w:val="00F94EB5"/>
    <w:rsid w:val="00F9624D"/>
    <w:rsid w:val="00FB31C1"/>
    <w:rsid w:val="00FB58F2"/>
    <w:rsid w:val="00FB6456"/>
    <w:rsid w:val="00FC6AEA"/>
    <w:rsid w:val="00FD3D13"/>
    <w:rsid w:val="00FE55A2"/>
    <w:rsid w:val="00F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F62FA"/>
  <w15:chartTrackingRefBased/>
  <w15:docId w15:val="{D7089B3E-FD5F-4560-9F69-2E1F2E65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3045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045C"/>
    <w:rPr>
      <w:b w:val="0"/>
      <w:iCs/>
      <w:color w:val="505050" w:themeColor="text2" w:themeTint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-dasari-31486411b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761317@cognizant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%20Dasari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9DC2CD29D14F948FB79D9B2D964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D1A41-2484-4212-8EEE-E2802D845DAB}"/>
      </w:docPartPr>
      <w:docPartBody>
        <w:p w:rsidR="00B170CC" w:rsidRDefault="00B170CC">
          <w:pPr>
            <w:pStyle w:val="A29DC2CD29D14F948FB79D9B2D964D5F"/>
          </w:pPr>
          <w:r w:rsidRPr="00CF1A49">
            <w:t>Experience</w:t>
          </w:r>
        </w:p>
      </w:docPartBody>
    </w:docPart>
    <w:docPart>
      <w:docPartPr>
        <w:name w:val="A3043176F8A64D74A581B12E24724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88666-0996-4F24-8496-DA3BB7151B1B}"/>
      </w:docPartPr>
      <w:docPartBody>
        <w:p w:rsidR="00B170CC" w:rsidRDefault="00B170CC">
          <w:pPr>
            <w:pStyle w:val="A3043176F8A64D74A581B12E247248F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CC"/>
    <w:rsid w:val="002B1937"/>
    <w:rsid w:val="00383815"/>
    <w:rsid w:val="00704C13"/>
    <w:rsid w:val="00795F82"/>
    <w:rsid w:val="008803FF"/>
    <w:rsid w:val="00B170CC"/>
    <w:rsid w:val="00B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D65368C9BE4E9CB7D23D761D34EFC6">
    <w:name w:val="AED65368C9BE4E9CB7D23D761D34EFC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8E8F9164F744103B1D0391AA4AED331">
    <w:name w:val="78E8F9164F744103B1D0391AA4AED331"/>
  </w:style>
  <w:style w:type="paragraph" w:customStyle="1" w:styleId="04F482F6D8334ED29626C9CCDE76F70D">
    <w:name w:val="04F482F6D8334ED29626C9CCDE76F70D"/>
  </w:style>
  <w:style w:type="paragraph" w:customStyle="1" w:styleId="02842E31FC124893ABD149D433C90AF5">
    <w:name w:val="02842E31FC124893ABD149D433C90AF5"/>
  </w:style>
  <w:style w:type="paragraph" w:customStyle="1" w:styleId="61B7606ADB3B4299A31BE5A5EEA61E89">
    <w:name w:val="61B7606ADB3B4299A31BE5A5EEA61E89"/>
  </w:style>
  <w:style w:type="paragraph" w:customStyle="1" w:styleId="5E5298900E0846C8AFDE39EBB4F664B7">
    <w:name w:val="5E5298900E0846C8AFDE39EBB4F664B7"/>
  </w:style>
  <w:style w:type="paragraph" w:customStyle="1" w:styleId="86CF9344BBB14D3D818DF2836153BEB0">
    <w:name w:val="86CF9344BBB14D3D818DF2836153BEB0"/>
  </w:style>
  <w:style w:type="paragraph" w:customStyle="1" w:styleId="7789C7EDB7D74108A0993DA5B584AF1C">
    <w:name w:val="7789C7EDB7D74108A0993DA5B584AF1C"/>
  </w:style>
  <w:style w:type="paragraph" w:customStyle="1" w:styleId="C0C4D6F48C954F7CA23C98C3B384F0FA">
    <w:name w:val="C0C4D6F48C954F7CA23C98C3B384F0FA"/>
  </w:style>
  <w:style w:type="paragraph" w:customStyle="1" w:styleId="42A6D91209D547BAB1D29EFFF05AFFEF">
    <w:name w:val="42A6D91209D547BAB1D29EFFF05AFFEF"/>
  </w:style>
  <w:style w:type="paragraph" w:customStyle="1" w:styleId="2DE745A445FB4A8B9F356C80601D4519">
    <w:name w:val="2DE745A445FB4A8B9F356C80601D4519"/>
  </w:style>
  <w:style w:type="paragraph" w:customStyle="1" w:styleId="A29DC2CD29D14F948FB79D9B2D964D5F">
    <w:name w:val="A29DC2CD29D14F948FB79D9B2D964D5F"/>
  </w:style>
  <w:style w:type="paragraph" w:customStyle="1" w:styleId="CF76EBBB46A74F5C82F20AD5292C9487">
    <w:name w:val="CF76EBBB46A74F5C82F20AD5292C9487"/>
  </w:style>
  <w:style w:type="paragraph" w:customStyle="1" w:styleId="C5D2C103B63A4709ABBF0F12426E0BB8">
    <w:name w:val="C5D2C103B63A4709ABBF0F12426E0BB8"/>
  </w:style>
  <w:style w:type="paragraph" w:customStyle="1" w:styleId="F70E925C9F4047819B2992F2C59EC0C9">
    <w:name w:val="F70E925C9F4047819B2992F2C59EC0C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EAFF0B3ADA4493DAB5D4F477AFBE181">
    <w:name w:val="7EAFF0B3ADA4493DAB5D4F477AFBE181"/>
  </w:style>
  <w:style w:type="paragraph" w:customStyle="1" w:styleId="EBBDF5F7DA074C92A659A5D193F8F075">
    <w:name w:val="EBBDF5F7DA074C92A659A5D193F8F075"/>
  </w:style>
  <w:style w:type="paragraph" w:customStyle="1" w:styleId="CC1E9710CBCA48B9BA26DA7E969B374B">
    <w:name w:val="CC1E9710CBCA48B9BA26DA7E969B374B"/>
  </w:style>
  <w:style w:type="paragraph" w:customStyle="1" w:styleId="E1E957FCE3384B30B11E342755A1D002">
    <w:name w:val="E1E957FCE3384B30B11E342755A1D002"/>
  </w:style>
  <w:style w:type="paragraph" w:customStyle="1" w:styleId="C10245A574994C838D67964FE7F38104">
    <w:name w:val="C10245A574994C838D67964FE7F38104"/>
  </w:style>
  <w:style w:type="paragraph" w:customStyle="1" w:styleId="1039D896A8394A0EAEA3CD980FB54B5D">
    <w:name w:val="1039D896A8394A0EAEA3CD980FB54B5D"/>
  </w:style>
  <w:style w:type="paragraph" w:customStyle="1" w:styleId="4DE1FBBC09E2433DAF7D2DD291DB2F14">
    <w:name w:val="4DE1FBBC09E2433DAF7D2DD291DB2F14"/>
  </w:style>
  <w:style w:type="paragraph" w:customStyle="1" w:styleId="A3043176F8A64D74A581B12E247248F3">
    <w:name w:val="A3043176F8A64D74A581B12E247248F3"/>
  </w:style>
  <w:style w:type="paragraph" w:customStyle="1" w:styleId="1BD565AD3A234241A22CEE93B967D070">
    <w:name w:val="1BD565AD3A234241A22CEE93B967D070"/>
  </w:style>
  <w:style w:type="paragraph" w:customStyle="1" w:styleId="5E66FA1D025C4CEC9F64013917BF6F1C">
    <w:name w:val="5E66FA1D025C4CEC9F64013917BF6F1C"/>
  </w:style>
  <w:style w:type="paragraph" w:customStyle="1" w:styleId="B6E94593F14545CAADD98D76D31C7475">
    <w:name w:val="B6E94593F14545CAADD98D76D31C7475"/>
  </w:style>
  <w:style w:type="paragraph" w:customStyle="1" w:styleId="01914D6134C44814B5D1DFB7772B238A">
    <w:name w:val="01914D6134C44814B5D1DFB7772B238A"/>
  </w:style>
  <w:style w:type="paragraph" w:customStyle="1" w:styleId="15DF29DD23E44A21905D7ED9888EE7F0">
    <w:name w:val="15DF29DD23E44A21905D7ED9888EE7F0"/>
  </w:style>
  <w:style w:type="paragraph" w:customStyle="1" w:styleId="52EA3861D0C24E34A752795DDD236E2E">
    <w:name w:val="52EA3861D0C24E34A752795DDD236E2E"/>
  </w:style>
  <w:style w:type="paragraph" w:customStyle="1" w:styleId="4F634CD893DA4B568310F106C0EA25DC">
    <w:name w:val="4F634CD893DA4B568310F106C0EA25DC"/>
  </w:style>
  <w:style w:type="paragraph" w:customStyle="1" w:styleId="9C20A9D949AC4F6A8806CF1E435BA86D">
    <w:name w:val="9C20A9D949AC4F6A8806CF1E435BA86D"/>
  </w:style>
  <w:style w:type="paragraph" w:customStyle="1" w:styleId="931AB3C788604524842324D850081020">
    <w:name w:val="931AB3C788604524842324D850081020"/>
  </w:style>
  <w:style w:type="paragraph" w:customStyle="1" w:styleId="6FE833913CF545958F2026AD2A93E191">
    <w:name w:val="6FE833913CF545958F2026AD2A93E191"/>
  </w:style>
  <w:style w:type="paragraph" w:customStyle="1" w:styleId="5BFB59C0E8774EAE8E07722706628724">
    <w:name w:val="5BFB59C0E8774EAE8E07722706628724"/>
  </w:style>
  <w:style w:type="paragraph" w:customStyle="1" w:styleId="AD92FF36672144BFA1901BFA2A670220">
    <w:name w:val="AD92FF36672144BFA1901BFA2A670220"/>
  </w:style>
  <w:style w:type="paragraph" w:customStyle="1" w:styleId="FF71A3C37C68453EAFE42670A0772C3F">
    <w:name w:val="FF71A3C37C68453EAFE42670A0772C3F"/>
  </w:style>
  <w:style w:type="paragraph" w:customStyle="1" w:styleId="E854719A99CD4DE382F5CE9CF9EFCDA3">
    <w:name w:val="E854719A99CD4DE382F5CE9CF9EFCDA3"/>
  </w:style>
  <w:style w:type="paragraph" w:customStyle="1" w:styleId="AB0A85C005DE4CA1AE40944D4F6335BE">
    <w:name w:val="AB0A85C005DE4CA1AE40944D4F6335BE"/>
  </w:style>
  <w:style w:type="paragraph" w:customStyle="1" w:styleId="B08D0CE5D80F4EDF9E2B41819AF8A5DC">
    <w:name w:val="B08D0CE5D80F4EDF9E2B41819AF8A5DC"/>
  </w:style>
  <w:style w:type="paragraph" w:customStyle="1" w:styleId="877C09F014094698BC4F392B73C170CE">
    <w:name w:val="877C09F014094698BC4F392B73C170CE"/>
  </w:style>
  <w:style w:type="paragraph" w:customStyle="1" w:styleId="0D1C84716EBA430E9EB7A016B10B3149">
    <w:name w:val="0D1C84716EBA430E9EB7A016B10B3149"/>
  </w:style>
  <w:style w:type="paragraph" w:customStyle="1" w:styleId="AD06D266B62E4BFDBEC73356D0C169F5">
    <w:name w:val="AD06D266B62E4BFDBEC73356D0C169F5"/>
    <w:rsid w:val="00B170CC"/>
  </w:style>
  <w:style w:type="paragraph" w:customStyle="1" w:styleId="2D972010AF154343857A80D2C57E059E">
    <w:name w:val="2D972010AF154343857A80D2C57E059E"/>
    <w:rsid w:val="00B17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Dasari</dc:creator>
  <cp:keywords/>
  <dc:description/>
  <cp:lastModifiedBy>Abhi Dasari</cp:lastModifiedBy>
  <cp:revision>2</cp:revision>
  <cp:lastPrinted>2018-09-02T14:01:00Z</cp:lastPrinted>
  <dcterms:created xsi:type="dcterms:W3CDTF">2019-11-05T02:08:00Z</dcterms:created>
  <dcterms:modified xsi:type="dcterms:W3CDTF">2019-11-05T02:08:00Z</dcterms:modified>
  <cp:category/>
</cp:coreProperties>
</file>